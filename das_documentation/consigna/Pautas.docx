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89CBE" w14:textId="17D5CBC2" w:rsidR="00376E0C" w:rsidRPr="00376E0C" w:rsidRDefault="00376E0C" w:rsidP="00376E0C">
      <w:pPr>
        <w:rPr>
          <w:sz w:val="20"/>
          <w:szCs w:val="20"/>
          <w:lang w:val="es-AR"/>
        </w:rPr>
      </w:pPr>
      <w:r w:rsidRPr="00376E0C">
        <w:rPr>
          <w:sz w:val="20"/>
          <w:szCs w:val="20"/>
          <w:lang w:val="es-AR"/>
        </w:rPr>
        <w:t>El siguiente documento tiene como finalidad dejar claramente especificad</w:t>
      </w:r>
      <w:r w:rsidR="005B4D75">
        <w:rPr>
          <w:sz w:val="20"/>
          <w:szCs w:val="20"/>
          <w:lang w:val="es-AR"/>
        </w:rPr>
        <w:t>a</w:t>
      </w:r>
      <w:r w:rsidRPr="00376E0C">
        <w:rPr>
          <w:sz w:val="20"/>
          <w:szCs w:val="20"/>
          <w:lang w:val="es-AR"/>
        </w:rPr>
        <w:t>s las condiciones con las cuales el alumno puede presentarse a rendir el examen final.</w:t>
      </w:r>
    </w:p>
    <w:p w14:paraId="76B207DA" w14:textId="77777777" w:rsidR="00376E0C" w:rsidRPr="00376E0C" w:rsidRDefault="00376E0C" w:rsidP="00376E0C">
      <w:pPr>
        <w:rPr>
          <w:sz w:val="20"/>
          <w:szCs w:val="20"/>
          <w:lang w:val="es-AR"/>
        </w:rPr>
      </w:pPr>
    </w:p>
    <w:p w14:paraId="26E42671" w14:textId="77777777" w:rsidR="00376E0C" w:rsidRPr="00376E0C" w:rsidRDefault="00376E0C" w:rsidP="00376E0C">
      <w:pPr>
        <w:rPr>
          <w:sz w:val="20"/>
          <w:szCs w:val="20"/>
          <w:lang w:val="es-AR"/>
        </w:rPr>
      </w:pPr>
      <w:r w:rsidRPr="00376E0C">
        <w:rPr>
          <w:sz w:val="20"/>
          <w:szCs w:val="20"/>
          <w:u w:val="single"/>
          <w:lang w:val="es-AR"/>
        </w:rPr>
        <w:t>Respecto al software</w:t>
      </w:r>
    </w:p>
    <w:p w14:paraId="19A3746D" w14:textId="5EA455D0" w:rsidR="00376E0C" w:rsidRPr="00376E0C" w:rsidRDefault="00376E0C" w:rsidP="00376E0C">
      <w:pPr>
        <w:rPr>
          <w:sz w:val="20"/>
          <w:szCs w:val="20"/>
          <w:lang w:val="es-AR"/>
        </w:rPr>
      </w:pPr>
      <w:r w:rsidRPr="00376E0C">
        <w:rPr>
          <w:sz w:val="20"/>
          <w:szCs w:val="20"/>
          <w:lang w:val="es-AR"/>
        </w:rPr>
        <w:t>Del caso de estudio “</w:t>
      </w:r>
      <w:proofErr w:type="spellStart"/>
      <w:r w:rsidR="002B0A6D">
        <w:rPr>
          <w:sz w:val="20"/>
          <w:szCs w:val="20"/>
          <w:lang w:val="es-AR"/>
        </w:rPr>
        <w:t>Rescue</w:t>
      </w:r>
      <w:proofErr w:type="spellEnd"/>
      <w:r w:rsidR="002B0A6D">
        <w:rPr>
          <w:sz w:val="20"/>
          <w:szCs w:val="20"/>
          <w:lang w:val="es-AR"/>
        </w:rPr>
        <w:t xml:space="preserve"> APP</w:t>
      </w:r>
      <w:r w:rsidRPr="00376E0C">
        <w:rPr>
          <w:sz w:val="20"/>
          <w:szCs w:val="20"/>
          <w:lang w:val="es-AR"/>
        </w:rPr>
        <w:t>” se requiere desarrollar obligatoriamente todas las funcionalidades requeridas para cumplir los requerimientos planteados en el enunciado dejando de lado las opciones de carga de datos iniciales.</w:t>
      </w:r>
    </w:p>
    <w:p w14:paraId="2EB635FE" w14:textId="03FC9B35" w:rsidR="00376E0C" w:rsidRPr="00376E0C" w:rsidRDefault="00376E0C" w:rsidP="00376E0C">
      <w:p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Será obligatorio que la</w:t>
      </w:r>
      <w:r w:rsidRPr="00376E0C">
        <w:rPr>
          <w:sz w:val="20"/>
          <w:szCs w:val="20"/>
          <w:lang w:val="es-AR"/>
        </w:rPr>
        <w:t xml:space="preserve"> aplicaci</w:t>
      </w:r>
      <w:r>
        <w:rPr>
          <w:sz w:val="20"/>
          <w:szCs w:val="20"/>
          <w:lang w:val="es-AR"/>
        </w:rPr>
        <w:t xml:space="preserve">ón se desarrolle </w:t>
      </w:r>
      <w:r w:rsidR="00DF4869">
        <w:rPr>
          <w:sz w:val="20"/>
          <w:szCs w:val="20"/>
          <w:lang w:val="es-AR"/>
        </w:rPr>
        <w:t>en</w:t>
      </w:r>
      <w:r>
        <w:rPr>
          <w:sz w:val="20"/>
          <w:szCs w:val="20"/>
          <w:lang w:val="es-AR"/>
        </w:rPr>
        <w:t xml:space="preserve"> Angular </w:t>
      </w:r>
      <w:r w:rsidR="002B0A6D">
        <w:rPr>
          <w:sz w:val="20"/>
          <w:szCs w:val="20"/>
          <w:lang w:val="es-AR"/>
        </w:rPr>
        <w:t>8</w:t>
      </w:r>
      <w:r>
        <w:rPr>
          <w:sz w:val="20"/>
          <w:szCs w:val="20"/>
          <w:lang w:val="es-AR"/>
        </w:rPr>
        <w:t xml:space="preserve"> </w:t>
      </w:r>
      <w:r w:rsidR="00DF4869">
        <w:rPr>
          <w:sz w:val="20"/>
          <w:szCs w:val="20"/>
          <w:lang w:val="es-AR"/>
        </w:rPr>
        <w:t xml:space="preserve">con </w:t>
      </w:r>
      <w:r>
        <w:rPr>
          <w:sz w:val="20"/>
          <w:szCs w:val="20"/>
          <w:lang w:val="es-AR"/>
        </w:rPr>
        <w:t xml:space="preserve">Material 2. </w:t>
      </w:r>
      <w:r w:rsidR="00451B5C">
        <w:rPr>
          <w:sz w:val="20"/>
          <w:szCs w:val="20"/>
          <w:lang w:val="es-AR"/>
        </w:rPr>
        <w:t xml:space="preserve">Deberá contar con un Splash </w:t>
      </w:r>
      <w:r w:rsidR="002D2DB7">
        <w:rPr>
          <w:sz w:val="20"/>
          <w:szCs w:val="20"/>
          <w:lang w:val="es-AR"/>
        </w:rPr>
        <w:t>y logo de la aplicación, estar internacionalizada en español e inglés</w:t>
      </w:r>
      <w:r>
        <w:rPr>
          <w:sz w:val="20"/>
          <w:szCs w:val="20"/>
          <w:lang w:val="es-AR"/>
        </w:rPr>
        <w:t xml:space="preserve"> y </w:t>
      </w:r>
      <w:r w:rsidR="00451B5C">
        <w:rPr>
          <w:sz w:val="20"/>
          <w:szCs w:val="20"/>
          <w:lang w:val="es-AR"/>
        </w:rPr>
        <w:t>ser</w:t>
      </w:r>
      <w:r w:rsidR="00DF4869">
        <w:rPr>
          <w:sz w:val="20"/>
          <w:szCs w:val="20"/>
          <w:lang w:val="es-AR"/>
        </w:rPr>
        <w:t xml:space="preserve"> responsiva</w:t>
      </w:r>
      <w:r w:rsidRPr="00376E0C">
        <w:rPr>
          <w:sz w:val="20"/>
          <w:szCs w:val="20"/>
          <w:lang w:val="es-AR"/>
        </w:rPr>
        <w:t>.</w:t>
      </w:r>
    </w:p>
    <w:p w14:paraId="26153D1A" w14:textId="77777777" w:rsidR="00376E0C" w:rsidRPr="00376E0C" w:rsidRDefault="00376E0C" w:rsidP="00376E0C">
      <w:pPr>
        <w:rPr>
          <w:sz w:val="20"/>
          <w:szCs w:val="20"/>
          <w:lang w:val="es-AR"/>
        </w:rPr>
      </w:pPr>
    </w:p>
    <w:p w14:paraId="17D5DD1F" w14:textId="47E491AC" w:rsidR="00376E0C" w:rsidRPr="00376E0C" w:rsidRDefault="00376E0C" w:rsidP="00376E0C">
      <w:pPr>
        <w:rPr>
          <w:sz w:val="20"/>
          <w:szCs w:val="20"/>
          <w:lang w:val="es-AR"/>
        </w:rPr>
      </w:pPr>
      <w:r w:rsidRPr="00376E0C">
        <w:rPr>
          <w:sz w:val="20"/>
          <w:szCs w:val="20"/>
          <w:lang w:val="es-AR"/>
        </w:rPr>
        <w:t>El motor de base de datos a utilizar será SQL Server 20</w:t>
      </w:r>
      <w:r>
        <w:rPr>
          <w:sz w:val="20"/>
          <w:szCs w:val="20"/>
          <w:lang w:val="es-AR"/>
        </w:rPr>
        <w:t>1</w:t>
      </w:r>
      <w:r w:rsidR="002D2DB7">
        <w:rPr>
          <w:sz w:val="20"/>
          <w:szCs w:val="20"/>
          <w:lang w:val="es-AR"/>
        </w:rPr>
        <w:t>4</w:t>
      </w:r>
      <w:r w:rsidRPr="00376E0C">
        <w:rPr>
          <w:sz w:val="20"/>
          <w:szCs w:val="20"/>
          <w:lang w:val="es-AR"/>
        </w:rPr>
        <w:t xml:space="preserve"> o superior.</w:t>
      </w:r>
    </w:p>
    <w:p w14:paraId="0290BD77" w14:textId="6C7304D2" w:rsidR="00376E0C" w:rsidRPr="00376E0C" w:rsidRDefault="00376E0C" w:rsidP="00376E0C">
      <w:pPr>
        <w:rPr>
          <w:sz w:val="20"/>
          <w:szCs w:val="20"/>
          <w:lang w:val="es-AR"/>
        </w:rPr>
      </w:pPr>
      <w:r w:rsidRPr="00376E0C">
        <w:rPr>
          <w:sz w:val="20"/>
          <w:szCs w:val="20"/>
          <w:lang w:val="es-AR"/>
        </w:rPr>
        <w:t xml:space="preserve">Se deberá armar un script de base de datos para ejecutarse en el aplicativo </w:t>
      </w:r>
      <w:proofErr w:type="spellStart"/>
      <w:r w:rsidRPr="00376E0C">
        <w:rPr>
          <w:sz w:val="20"/>
          <w:szCs w:val="20"/>
          <w:lang w:val="es-AR"/>
        </w:rPr>
        <w:t>Query</w:t>
      </w:r>
      <w:proofErr w:type="spellEnd"/>
      <w:r w:rsidRPr="00376E0C">
        <w:rPr>
          <w:sz w:val="20"/>
          <w:szCs w:val="20"/>
          <w:lang w:val="es-AR"/>
        </w:rPr>
        <w:t xml:space="preserve"> Editor, </w:t>
      </w:r>
      <w:r w:rsidR="00D647A3">
        <w:rPr>
          <w:sz w:val="20"/>
          <w:szCs w:val="20"/>
          <w:lang w:val="es-AR"/>
        </w:rPr>
        <w:t>el cual</w:t>
      </w:r>
      <w:r w:rsidRPr="00376E0C">
        <w:rPr>
          <w:sz w:val="20"/>
          <w:szCs w:val="20"/>
          <w:lang w:val="es-AR"/>
        </w:rPr>
        <w:t xml:space="preserve"> permita insertar los datos iniciales requeridos </w:t>
      </w:r>
      <w:r>
        <w:rPr>
          <w:sz w:val="20"/>
          <w:szCs w:val="20"/>
          <w:lang w:val="es-AR"/>
        </w:rPr>
        <w:t>para poner</w:t>
      </w:r>
      <w:r w:rsidRPr="00376E0C">
        <w:rPr>
          <w:sz w:val="20"/>
          <w:szCs w:val="20"/>
          <w:lang w:val="es-AR"/>
        </w:rPr>
        <w:t xml:space="preserve"> en funcionamiento la aplicación.</w:t>
      </w:r>
    </w:p>
    <w:p w14:paraId="13215F3C" w14:textId="77777777" w:rsidR="00376E0C" w:rsidRDefault="00376E0C" w:rsidP="00376E0C">
      <w:pPr>
        <w:rPr>
          <w:rFonts w:cs="Calibri"/>
          <w:sz w:val="20"/>
          <w:szCs w:val="20"/>
          <w:lang w:val="es-AR"/>
        </w:rPr>
      </w:pPr>
    </w:p>
    <w:p w14:paraId="11FDBD7D" w14:textId="71085CB1" w:rsidR="00376E0C" w:rsidRDefault="00376E0C" w:rsidP="00376E0C">
      <w:pPr>
        <w:rPr>
          <w:rFonts w:cs="Calibri"/>
          <w:sz w:val="20"/>
          <w:szCs w:val="20"/>
          <w:lang w:val="es-AR"/>
        </w:rPr>
      </w:pPr>
      <w:r>
        <w:rPr>
          <w:rFonts w:cs="Calibri"/>
          <w:sz w:val="20"/>
          <w:szCs w:val="20"/>
          <w:lang w:val="es-AR"/>
        </w:rPr>
        <w:t>Se deberán implementar</w:t>
      </w:r>
      <w:r w:rsidRPr="00376E0C">
        <w:rPr>
          <w:rFonts w:cs="Calibri"/>
          <w:sz w:val="20"/>
          <w:szCs w:val="20"/>
          <w:lang w:val="es-AR"/>
        </w:rPr>
        <w:t xml:space="preserve"> </w:t>
      </w:r>
      <w:r w:rsidR="00FD13CD">
        <w:rPr>
          <w:rFonts w:cs="Calibri"/>
          <w:sz w:val="20"/>
          <w:szCs w:val="20"/>
          <w:lang w:val="es-AR"/>
        </w:rPr>
        <w:t>los servicios de cada entidad según las tecnologías especificadas en el enunciado</w:t>
      </w:r>
      <w:r w:rsidRPr="00376E0C">
        <w:rPr>
          <w:rFonts w:cs="Calibri"/>
          <w:sz w:val="20"/>
          <w:szCs w:val="20"/>
          <w:lang w:val="es-AR"/>
        </w:rPr>
        <w:t>.</w:t>
      </w:r>
      <w:r w:rsidR="00F41B41">
        <w:rPr>
          <w:rFonts w:cs="Calibri"/>
          <w:sz w:val="20"/>
          <w:szCs w:val="20"/>
          <w:lang w:val="es-AR"/>
        </w:rPr>
        <w:t xml:space="preserve"> </w:t>
      </w:r>
      <w:r>
        <w:rPr>
          <w:rFonts w:cs="Calibri"/>
          <w:sz w:val="20"/>
          <w:szCs w:val="20"/>
          <w:lang w:val="es-AR"/>
        </w:rPr>
        <w:t>L</w:t>
      </w:r>
      <w:r w:rsidRPr="00376E0C">
        <w:rPr>
          <w:rFonts w:cs="Calibri"/>
          <w:sz w:val="20"/>
          <w:szCs w:val="20"/>
          <w:lang w:val="es-AR"/>
        </w:rPr>
        <w:t xml:space="preserve">os servicios deberán </w:t>
      </w:r>
      <w:r>
        <w:rPr>
          <w:rFonts w:cs="Calibri"/>
          <w:sz w:val="20"/>
          <w:szCs w:val="20"/>
          <w:lang w:val="es-AR"/>
        </w:rPr>
        <w:t>utilizar</w:t>
      </w:r>
      <w:r w:rsidRPr="00376E0C">
        <w:rPr>
          <w:rFonts w:cs="Calibri"/>
          <w:sz w:val="20"/>
          <w:szCs w:val="20"/>
          <w:lang w:val="es-AR"/>
        </w:rPr>
        <w:t xml:space="preserve"> el patrón DAO </w:t>
      </w:r>
      <w:r>
        <w:rPr>
          <w:rFonts w:cs="Calibri"/>
          <w:sz w:val="20"/>
          <w:szCs w:val="20"/>
          <w:lang w:val="es-AR"/>
        </w:rPr>
        <w:t>para conectarse a la base de datos</w:t>
      </w:r>
      <w:r w:rsidRPr="00376E0C">
        <w:rPr>
          <w:rFonts w:cs="Calibri"/>
          <w:sz w:val="20"/>
          <w:szCs w:val="20"/>
          <w:lang w:val="es-AR"/>
        </w:rPr>
        <w:t xml:space="preserve">. </w:t>
      </w:r>
    </w:p>
    <w:p w14:paraId="30B5E585" w14:textId="68D8F2E0" w:rsidR="00DD5DED" w:rsidRDefault="00DD5DED" w:rsidP="00376E0C">
      <w:pPr>
        <w:rPr>
          <w:rFonts w:cs="Calibri"/>
          <w:sz w:val="20"/>
          <w:szCs w:val="20"/>
          <w:lang w:val="es-AR"/>
        </w:rPr>
      </w:pPr>
      <w:r>
        <w:rPr>
          <w:rFonts w:cs="Calibri"/>
          <w:sz w:val="20"/>
          <w:szCs w:val="20"/>
          <w:lang w:val="es-AR"/>
        </w:rPr>
        <w:t xml:space="preserve">El consumo por parte del API de la aplicación deberá ser dinámico utilizando </w:t>
      </w:r>
      <w:proofErr w:type="spellStart"/>
      <w:r>
        <w:rPr>
          <w:rFonts w:cs="Calibri"/>
          <w:sz w:val="20"/>
          <w:szCs w:val="20"/>
          <w:lang w:val="es-AR"/>
        </w:rPr>
        <w:t>Reflection</w:t>
      </w:r>
      <w:proofErr w:type="spellEnd"/>
      <w:r>
        <w:rPr>
          <w:rFonts w:cs="Calibri"/>
          <w:sz w:val="20"/>
          <w:szCs w:val="20"/>
          <w:lang w:val="es-AR"/>
        </w:rPr>
        <w:t>.</w:t>
      </w:r>
    </w:p>
    <w:p w14:paraId="325E44C1" w14:textId="77777777" w:rsidR="00376E0C" w:rsidRPr="00376E0C" w:rsidRDefault="00376E0C" w:rsidP="00376E0C">
      <w:pPr>
        <w:rPr>
          <w:rFonts w:cs="Calibri"/>
          <w:sz w:val="20"/>
          <w:szCs w:val="20"/>
          <w:lang w:val="es-AR"/>
        </w:rPr>
      </w:pPr>
    </w:p>
    <w:p w14:paraId="65806FFC" w14:textId="77777777" w:rsidR="00376E0C" w:rsidRPr="00376E0C" w:rsidRDefault="00376E0C" w:rsidP="00376E0C">
      <w:pPr>
        <w:rPr>
          <w:rFonts w:cs="Calibri"/>
          <w:sz w:val="20"/>
          <w:szCs w:val="20"/>
          <w:lang w:val="es-AR"/>
        </w:rPr>
      </w:pPr>
      <w:r w:rsidRPr="00376E0C">
        <w:rPr>
          <w:rFonts w:cs="Calibri"/>
          <w:sz w:val="20"/>
          <w:szCs w:val="20"/>
          <w:u w:val="single"/>
          <w:lang w:val="es-AR"/>
        </w:rPr>
        <w:t>Respecto a la documentación</w:t>
      </w:r>
    </w:p>
    <w:p w14:paraId="0B550884" w14:textId="77777777" w:rsidR="00376E0C" w:rsidRPr="00376E0C" w:rsidRDefault="00376E0C" w:rsidP="00376E0C">
      <w:pPr>
        <w:rPr>
          <w:rFonts w:cs="Calibri"/>
          <w:sz w:val="20"/>
          <w:szCs w:val="20"/>
          <w:lang w:val="es-AR"/>
        </w:rPr>
      </w:pPr>
      <w:r w:rsidRPr="00376E0C">
        <w:rPr>
          <w:rFonts w:cs="Calibri"/>
          <w:sz w:val="20"/>
          <w:szCs w:val="20"/>
          <w:lang w:val="es-AR"/>
        </w:rPr>
        <w:t>Se solicita entregar los siguientes documentos:</w:t>
      </w:r>
    </w:p>
    <w:p w14:paraId="58346DFE" w14:textId="77777777" w:rsidR="00376E0C" w:rsidRPr="00376E0C" w:rsidRDefault="00376E0C" w:rsidP="00376E0C">
      <w:pPr>
        <w:numPr>
          <w:ilvl w:val="0"/>
          <w:numId w:val="33"/>
        </w:numPr>
        <w:rPr>
          <w:rFonts w:cs="Calibri"/>
          <w:sz w:val="20"/>
          <w:szCs w:val="20"/>
          <w:lang w:val="es-AR"/>
        </w:rPr>
      </w:pPr>
      <w:r w:rsidRPr="00376E0C">
        <w:rPr>
          <w:rFonts w:cs="Calibri"/>
          <w:sz w:val="20"/>
          <w:szCs w:val="20"/>
          <w:lang w:val="es-AR"/>
        </w:rPr>
        <w:t>Análisis de requisitos</w:t>
      </w:r>
    </w:p>
    <w:p w14:paraId="6E6C9265" w14:textId="77777777" w:rsidR="00376E0C" w:rsidRPr="00376E0C" w:rsidRDefault="00376E0C" w:rsidP="00376E0C">
      <w:pPr>
        <w:numPr>
          <w:ilvl w:val="0"/>
          <w:numId w:val="33"/>
        </w:numPr>
        <w:rPr>
          <w:rFonts w:cs="Calibri"/>
          <w:sz w:val="20"/>
          <w:szCs w:val="20"/>
          <w:lang w:val="es-AR"/>
        </w:rPr>
      </w:pPr>
      <w:r w:rsidRPr="00376E0C">
        <w:rPr>
          <w:rFonts w:cs="Calibri"/>
          <w:sz w:val="20"/>
          <w:szCs w:val="20"/>
          <w:lang w:val="es-AR"/>
        </w:rPr>
        <w:t>Análisis SOA</w:t>
      </w:r>
    </w:p>
    <w:p w14:paraId="563926D3" w14:textId="77777777" w:rsidR="00376E0C" w:rsidRPr="00376E0C" w:rsidRDefault="00376E0C" w:rsidP="00376E0C">
      <w:pPr>
        <w:numPr>
          <w:ilvl w:val="0"/>
          <w:numId w:val="33"/>
        </w:numPr>
        <w:rPr>
          <w:rFonts w:cs="Calibri"/>
          <w:sz w:val="20"/>
          <w:szCs w:val="20"/>
          <w:lang w:val="es-AR"/>
        </w:rPr>
      </w:pPr>
      <w:r w:rsidRPr="00376E0C">
        <w:rPr>
          <w:rFonts w:cs="Calibri"/>
          <w:sz w:val="20"/>
          <w:szCs w:val="20"/>
          <w:lang w:val="es-AR"/>
        </w:rPr>
        <w:t xml:space="preserve">Modelo de datos </w:t>
      </w:r>
    </w:p>
    <w:p w14:paraId="6993497C" w14:textId="77777777" w:rsidR="00376E0C" w:rsidRPr="00376E0C" w:rsidRDefault="00376E0C" w:rsidP="00376E0C">
      <w:pPr>
        <w:numPr>
          <w:ilvl w:val="0"/>
          <w:numId w:val="33"/>
        </w:numPr>
        <w:rPr>
          <w:rFonts w:cs="Calibri"/>
          <w:sz w:val="20"/>
          <w:szCs w:val="20"/>
          <w:lang w:val="es-AR"/>
        </w:rPr>
      </w:pPr>
      <w:r w:rsidRPr="00376E0C">
        <w:rPr>
          <w:rFonts w:cs="Calibri"/>
          <w:sz w:val="20"/>
          <w:szCs w:val="20"/>
          <w:lang w:val="es-AR"/>
        </w:rPr>
        <w:t>Maquetas</w:t>
      </w:r>
    </w:p>
    <w:p w14:paraId="52771C45" w14:textId="77777777" w:rsidR="00376E0C" w:rsidRPr="00376E0C" w:rsidRDefault="00376E0C" w:rsidP="00376E0C">
      <w:pPr>
        <w:rPr>
          <w:rFonts w:cs="Calibri"/>
          <w:sz w:val="20"/>
          <w:szCs w:val="20"/>
          <w:lang w:val="es-AR"/>
        </w:rPr>
      </w:pPr>
    </w:p>
    <w:p w14:paraId="3E84776E" w14:textId="77777777" w:rsidR="00376E0C" w:rsidRPr="00376E0C" w:rsidRDefault="00376E0C" w:rsidP="00376E0C">
      <w:pPr>
        <w:rPr>
          <w:rFonts w:cs="Calibri"/>
          <w:sz w:val="20"/>
          <w:szCs w:val="20"/>
          <w:lang w:val="es-AR"/>
        </w:rPr>
      </w:pPr>
      <w:r w:rsidRPr="00376E0C">
        <w:rPr>
          <w:rFonts w:cs="Calibri"/>
          <w:sz w:val="20"/>
          <w:szCs w:val="20"/>
          <w:u w:val="single"/>
          <w:lang w:val="es-AR"/>
        </w:rPr>
        <w:t>Antes del examen final</w:t>
      </w:r>
    </w:p>
    <w:p w14:paraId="7AE6942B" w14:textId="77777777" w:rsidR="00376E0C" w:rsidRPr="00376E0C" w:rsidRDefault="00376E0C" w:rsidP="00376E0C">
      <w:pPr>
        <w:rPr>
          <w:rFonts w:cs="Calibri"/>
          <w:sz w:val="20"/>
          <w:szCs w:val="20"/>
          <w:lang w:val="es-AR"/>
        </w:rPr>
      </w:pPr>
      <w:r w:rsidRPr="00376E0C">
        <w:rPr>
          <w:rFonts w:cs="Calibri"/>
          <w:sz w:val="20"/>
          <w:szCs w:val="20"/>
          <w:lang w:val="es-AR"/>
        </w:rPr>
        <w:t>El alumno deberá presentarse 2 semanas antes del examen final para revisar el software.</w:t>
      </w:r>
    </w:p>
    <w:p w14:paraId="7ACF3452" w14:textId="77777777" w:rsidR="00376E0C" w:rsidRPr="00376E0C" w:rsidRDefault="00376E0C" w:rsidP="00376E0C">
      <w:pPr>
        <w:rPr>
          <w:rFonts w:cs="Calibri"/>
          <w:sz w:val="20"/>
          <w:szCs w:val="20"/>
          <w:lang w:val="es-AR"/>
        </w:rPr>
      </w:pPr>
    </w:p>
    <w:p w14:paraId="7A1733FB" w14:textId="77777777" w:rsidR="00376E0C" w:rsidRPr="00376E0C" w:rsidRDefault="00376E0C" w:rsidP="00376E0C">
      <w:pPr>
        <w:rPr>
          <w:rFonts w:cs="Calibri"/>
          <w:sz w:val="20"/>
          <w:szCs w:val="20"/>
          <w:lang w:val="es-AR"/>
        </w:rPr>
      </w:pPr>
      <w:r w:rsidRPr="00376E0C">
        <w:rPr>
          <w:rFonts w:cs="Calibri"/>
          <w:sz w:val="20"/>
          <w:szCs w:val="20"/>
          <w:u w:val="single"/>
          <w:lang w:val="es-AR"/>
        </w:rPr>
        <w:t>Durante el examen final</w:t>
      </w:r>
    </w:p>
    <w:p w14:paraId="673230AC" w14:textId="77777777" w:rsidR="00376E0C" w:rsidRPr="00376E0C" w:rsidRDefault="00376E0C" w:rsidP="00376E0C">
      <w:pPr>
        <w:rPr>
          <w:rFonts w:cs="Calibri"/>
          <w:sz w:val="20"/>
          <w:szCs w:val="20"/>
          <w:lang w:val="es-AR"/>
        </w:rPr>
      </w:pPr>
      <w:r w:rsidRPr="00376E0C">
        <w:rPr>
          <w:rFonts w:cs="Calibri"/>
          <w:sz w:val="20"/>
          <w:szCs w:val="20"/>
          <w:lang w:val="es-AR"/>
        </w:rPr>
        <w:t>Se realizará un cruce de información entre la documentación entregada y el software desarrollado para determinar la coherencia entre ambos. A su vez, se realizarán preguntas teóricas sobre la arquitectura utilizada.</w:t>
      </w:r>
    </w:p>
    <w:p w14:paraId="27695778" w14:textId="095B5616" w:rsidR="00FA086B" w:rsidRDefault="00376E0C" w:rsidP="00376E0C">
      <w:pPr>
        <w:rPr>
          <w:rFonts w:cs="Calibri"/>
          <w:sz w:val="20"/>
          <w:szCs w:val="20"/>
          <w:lang w:val="es-AR"/>
        </w:rPr>
      </w:pPr>
      <w:r w:rsidRPr="00376E0C">
        <w:rPr>
          <w:rFonts w:cs="Calibri"/>
          <w:sz w:val="20"/>
          <w:szCs w:val="20"/>
          <w:lang w:val="es-AR"/>
        </w:rPr>
        <w:t>Posteriormente, una vez finalizada la revisión del software, se asignará una tarea de modificación sobre el programa o la definición de un caso a resolver en el momento que puedo o no haber sido contemplado en el caso de estudio y puedo o no corresponderse con el proyecto.</w:t>
      </w:r>
    </w:p>
    <w:p w14:paraId="100244D0" w14:textId="77777777" w:rsidR="00F60DC6" w:rsidRPr="00376E0C" w:rsidRDefault="00F60DC6" w:rsidP="00376E0C">
      <w:pPr>
        <w:rPr>
          <w:sz w:val="20"/>
          <w:szCs w:val="20"/>
        </w:rPr>
      </w:pPr>
      <w:bookmarkStart w:id="0" w:name="_GoBack"/>
      <w:bookmarkEnd w:id="0"/>
    </w:p>
    <w:sectPr w:rsidR="00F60DC6" w:rsidRPr="00376E0C">
      <w:headerReference w:type="default" r:id="rId8"/>
      <w:footerReference w:type="even" r:id="rId9"/>
      <w:footerReference w:type="default" r:id="rId10"/>
      <w:pgSz w:w="11907" w:h="16840" w:code="9"/>
      <w:pgMar w:top="567" w:right="851" w:bottom="998" w:left="1418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71BC5B" w14:textId="77777777" w:rsidR="00065C59" w:rsidRDefault="00065C59">
      <w:r>
        <w:separator/>
      </w:r>
    </w:p>
  </w:endnote>
  <w:endnote w:type="continuationSeparator" w:id="0">
    <w:p w14:paraId="4518282C" w14:textId="77777777" w:rsidR="00065C59" w:rsidRDefault="00065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D5C5F" w14:textId="77777777" w:rsidR="006D0052" w:rsidRDefault="006D005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6BD79BC" w14:textId="77777777" w:rsidR="006D0052" w:rsidRDefault="006D00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0" w:type="dxa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90"/>
      <w:gridCol w:w="2700"/>
      <w:gridCol w:w="3600"/>
    </w:tblGrid>
    <w:tr w:rsidR="006D0052" w14:paraId="44AD9146" w14:textId="77777777">
      <w:tc>
        <w:tcPr>
          <w:tcW w:w="3490" w:type="dxa"/>
        </w:tcPr>
        <w:p w14:paraId="429D100A" w14:textId="77777777" w:rsidR="006D0052" w:rsidRDefault="006D0052">
          <w:pPr>
            <w:pStyle w:val="Piedepgina"/>
            <w:tabs>
              <w:tab w:val="clear" w:pos="4419"/>
              <w:tab w:val="clear" w:pos="8838"/>
            </w:tabs>
            <w:rPr>
              <w:lang w:val="en-US"/>
            </w:rPr>
          </w:pPr>
          <w:proofErr w:type="spellStart"/>
          <w:r>
            <w:rPr>
              <w:lang w:val="en-US"/>
            </w:rPr>
            <w:t>Lic</w:t>
          </w:r>
          <w:proofErr w:type="spellEnd"/>
          <w:r>
            <w:rPr>
              <w:lang w:val="en-US"/>
            </w:rPr>
            <w:t xml:space="preserve">. </w:t>
          </w:r>
          <w:smartTag w:uri="urn:schemas-microsoft-com:office:smarttags" w:element="PersonName">
            <w:r>
              <w:rPr>
                <w:lang w:val="en-US"/>
              </w:rPr>
              <w:t>Mariela Pastarini</w:t>
            </w:r>
          </w:smartTag>
        </w:p>
      </w:tc>
      <w:tc>
        <w:tcPr>
          <w:tcW w:w="2700" w:type="dxa"/>
        </w:tcPr>
        <w:p w14:paraId="1E7D30BE" w14:textId="1773628A" w:rsidR="006D0052" w:rsidRDefault="00980E3D">
          <w:pPr>
            <w:pStyle w:val="Piedepgina"/>
            <w:tabs>
              <w:tab w:val="clear" w:pos="4419"/>
              <w:tab w:val="clear" w:pos="8838"/>
            </w:tabs>
            <w:jc w:val="center"/>
            <w:rPr>
              <w:lang w:val="en-US"/>
            </w:rPr>
          </w:pPr>
          <w:r>
            <w:rPr>
              <w:rStyle w:val="Nmerodepgina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1</w:t>
          </w:r>
          <w:r>
            <w:rPr>
              <w:rStyle w:val="Nmerodepgina"/>
            </w:rPr>
            <w:fldChar w:fldCharType="end"/>
          </w:r>
        </w:p>
      </w:tc>
      <w:tc>
        <w:tcPr>
          <w:tcW w:w="3600" w:type="dxa"/>
        </w:tcPr>
        <w:p w14:paraId="43C3AC16" w14:textId="77777777" w:rsidR="006D0052" w:rsidRDefault="006D0052">
          <w:pPr>
            <w:pStyle w:val="Piedepgina"/>
            <w:tabs>
              <w:tab w:val="clear" w:pos="4419"/>
              <w:tab w:val="clear" w:pos="8838"/>
            </w:tabs>
            <w:jc w:val="right"/>
            <w:rPr>
              <w:smallCaps/>
              <w:lang w:val="en-US"/>
            </w:rPr>
          </w:pPr>
          <w:r>
            <w:rPr>
              <w:smallCaps/>
              <w:lang w:val="en-US"/>
            </w:rPr>
            <w:t>II/DAS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4D4C19" w14:textId="77777777" w:rsidR="00065C59" w:rsidRDefault="00065C59">
      <w:r>
        <w:separator/>
      </w:r>
    </w:p>
  </w:footnote>
  <w:footnote w:type="continuationSeparator" w:id="0">
    <w:p w14:paraId="280E2A0E" w14:textId="77777777" w:rsidR="00065C59" w:rsidRDefault="00065C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0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50"/>
      <w:gridCol w:w="6300"/>
      <w:gridCol w:w="2340"/>
    </w:tblGrid>
    <w:tr w:rsidR="00A44870" w14:paraId="15671185" w14:textId="77777777" w:rsidTr="00785A5A">
      <w:trPr>
        <w:cantSplit/>
        <w:trHeight w:val="400"/>
      </w:trPr>
      <w:tc>
        <w:tcPr>
          <w:tcW w:w="115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14:paraId="4433C649" w14:textId="64AF5382" w:rsidR="00A44870" w:rsidRDefault="00D04D9E" w:rsidP="00A44870">
          <w:pPr>
            <w:jc w:val="center"/>
            <w:rPr>
              <w:smallCaps/>
            </w:rPr>
          </w:pPr>
          <w:r w:rsidRPr="00785A5A">
            <w:rPr>
              <w:noProof/>
              <w:lang w:val="es-AR" w:eastAsia="es-AR"/>
            </w:rPr>
            <w:drawing>
              <wp:inline distT="0" distB="0" distL="0" distR="0" wp14:anchorId="59AD8FF3" wp14:editId="1E70B3D2">
                <wp:extent cx="561975" cy="781050"/>
                <wp:effectExtent l="0" t="0" r="0" b="0"/>
                <wp:docPr id="1" name="Imagen 1" descr="Universidad Blas Pas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Universidad Blas Pas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14AC04E" w14:textId="0A7DAE3E" w:rsidR="00A44870" w:rsidRDefault="00A44870" w:rsidP="00A44870">
          <w:pPr>
            <w:rPr>
              <w:smallCaps/>
            </w:rPr>
          </w:pPr>
          <w:r>
            <w:rPr>
              <w:smallCaps/>
            </w:rPr>
            <w:t>Ingeniería en Informática – Plan 2003</w:t>
          </w:r>
          <w:r w:rsidR="00980E3D">
            <w:rPr>
              <w:smallCaps/>
            </w:rPr>
            <w:t>/2014</w:t>
          </w:r>
        </w:p>
        <w:p w14:paraId="7BC02562" w14:textId="77777777" w:rsidR="00A44870" w:rsidRDefault="00A44870" w:rsidP="00A44870">
          <w:pPr>
            <w:rPr>
              <w:smallCaps/>
            </w:rPr>
          </w:pPr>
          <w:r>
            <w:rPr>
              <w:smallCaps/>
            </w:rPr>
            <w:t>Diseño Avanzado de Software – 10° Cuatrimestre</w:t>
          </w:r>
        </w:p>
      </w:tc>
    </w:tr>
    <w:tr w:rsidR="00A44870" w14:paraId="199D7251" w14:textId="77777777">
      <w:trPr>
        <w:cantSplit/>
        <w:trHeight w:val="696"/>
      </w:trPr>
      <w:tc>
        <w:tcPr>
          <w:tcW w:w="115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E17EAF7" w14:textId="77777777" w:rsidR="00A44870" w:rsidRDefault="00A44870" w:rsidP="00A44870">
          <w:pPr>
            <w:jc w:val="center"/>
            <w:rPr>
              <w:smallCaps/>
            </w:rPr>
          </w:pPr>
        </w:p>
      </w:tc>
      <w:tc>
        <w:tcPr>
          <w:tcW w:w="63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69DE2CA" w14:textId="77777777" w:rsidR="00A44870" w:rsidRDefault="00A44870" w:rsidP="00A44870">
          <w:pPr>
            <w:rPr>
              <w:smallCaps/>
            </w:rPr>
          </w:pPr>
        </w:p>
        <w:p w14:paraId="52125026" w14:textId="77777777" w:rsidR="00A44870" w:rsidRDefault="00A44870" w:rsidP="00A44870">
          <w:pPr>
            <w:rPr>
              <w:smallCaps/>
            </w:rPr>
          </w:pPr>
        </w:p>
        <w:p w14:paraId="2399A9CF" w14:textId="5B33FFA7" w:rsidR="00A44870" w:rsidRDefault="00772463" w:rsidP="00A44870">
          <w:pPr>
            <w:rPr>
              <w:smallCaps/>
            </w:rPr>
          </w:pPr>
          <w:r>
            <w:rPr>
              <w:smallCaps/>
            </w:rPr>
            <w:t xml:space="preserve">Pautas del Examen Final: </w:t>
          </w:r>
          <w:proofErr w:type="spellStart"/>
          <w:r w:rsidR="00F86EDE">
            <w:rPr>
              <w:smallCaps/>
            </w:rPr>
            <w:t>Rescue</w:t>
          </w:r>
          <w:proofErr w:type="spellEnd"/>
          <w:r w:rsidR="00F86EDE">
            <w:rPr>
              <w:smallCaps/>
            </w:rPr>
            <w:t xml:space="preserve"> APP</w:t>
          </w:r>
        </w:p>
        <w:p w14:paraId="5914222B" w14:textId="77777777" w:rsidR="00A44870" w:rsidRDefault="00A44870" w:rsidP="00A44870">
          <w:pPr>
            <w:rPr>
              <w:smallCaps/>
            </w:rPr>
          </w:pPr>
        </w:p>
        <w:p w14:paraId="746FBFC2" w14:textId="77777777" w:rsidR="00A44870" w:rsidRDefault="00A44870" w:rsidP="00A44870">
          <w:pPr>
            <w:rPr>
              <w:smallCaps/>
            </w:rPr>
          </w:pPr>
        </w:p>
      </w:tc>
      <w:tc>
        <w:tcPr>
          <w:tcW w:w="23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E1C6424" w14:textId="77777777" w:rsidR="00C12054" w:rsidRDefault="00C12054" w:rsidP="00A44870">
          <w:pPr>
            <w:rPr>
              <w:smallCaps/>
            </w:rPr>
          </w:pPr>
        </w:p>
        <w:p w14:paraId="223AC439" w14:textId="77777777" w:rsidR="00C12054" w:rsidRDefault="00C12054" w:rsidP="00A44870">
          <w:pPr>
            <w:rPr>
              <w:smallCaps/>
            </w:rPr>
          </w:pPr>
        </w:p>
        <w:p w14:paraId="43867E06" w14:textId="36B49CC2" w:rsidR="00A44870" w:rsidRDefault="00C12054" w:rsidP="008B3B8E">
          <w:pPr>
            <w:rPr>
              <w:smallCaps/>
            </w:rPr>
          </w:pPr>
          <w:r>
            <w:rPr>
              <w:smallCaps/>
            </w:rPr>
            <w:t>Fecha</w:t>
          </w:r>
          <w:r w:rsidR="00A44870">
            <w:rPr>
              <w:smallCaps/>
            </w:rPr>
            <w:t xml:space="preserve">: </w:t>
          </w:r>
          <w:r w:rsidR="009D046E">
            <w:rPr>
              <w:smallCaps/>
            </w:rPr>
            <w:t>2</w:t>
          </w:r>
          <w:r w:rsidR="00F86EDE">
            <w:rPr>
              <w:smallCaps/>
            </w:rPr>
            <w:t>2-</w:t>
          </w:r>
          <w:r>
            <w:rPr>
              <w:smallCaps/>
            </w:rPr>
            <w:t>1</w:t>
          </w:r>
          <w:r w:rsidR="008B3B8E">
            <w:rPr>
              <w:smallCaps/>
            </w:rPr>
            <w:t>1</w:t>
          </w:r>
          <w:r w:rsidR="00A44870">
            <w:rPr>
              <w:smallCaps/>
            </w:rPr>
            <w:t>-20</w:t>
          </w:r>
          <w:r>
            <w:rPr>
              <w:smallCaps/>
            </w:rPr>
            <w:t>1</w:t>
          </w:r>
          <w:r w:rsidR="00F86EDE">
            <w:rPr>
              <w:smallCaps/>
            </w:rPr>
            <w:t>9</w:t>
          </w:r>
        </w:p>
      </w:tc>
    </w:tr>
  </w:tbl>
  <w:p w14:paraId="48374180" w14:textId="77777777" w:rsidR="006D0052" w:rsidRDefault="006D005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4B62"/>
    <w:multiLevelType w:val="hybridMultilevel"/>
    <w:tmpl w:val="674C303C"/>
    <w:lvl w:ilvl="0" w:tplc="251CED8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471873"/>
    <w:multiLevelType w:val="hybridMultilevel"/>
    <w:tmpl w:val="732A6DD8"/>
    <w:lvl w:ilvl="0" w:tplc="7C6478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B7D7E"/>
    <w:multiLevelType w:val="hybridMultilevel"/>
    <w:tmpl w:val="631A78F4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9C55DB"/>
    <w:multiLevelType w:val="hybridMultilevel"/>
    <w:tmpl w:val="3BCC6ADA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C87D1F"/>
    <w:multiLevelType w:val="hybridMultilevel"/>
    <w:tmpl w:val="844A98A4"/>
    <w:lvl w:ilvl="0" w:tplc="4CFEFF3A">
      <w:start w:val="1"/>
      <w:numFmt w:val="decimal"/>
      <w:lvlText w:val="(%1)"/>
      <w:lvlJc w:val="left"/>
      <w:pPr>
        <w:ind w:left="502" w:hanging="360"/>
      </w:pPr>
      <w:rPr>
        <w:rFonts w:ascii="Verdana" w:eastAsia="Times New Roman" w:hAnsi="Verdana" w:cs="Times New Roman"/>
      </w:rPr>
    </w:lvl>
    <w:lvl w:ilvl="1" w:tplc="2C0A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0C043475"/>
    <w:multiLevelType w:val="hybridMultilevel"/>
    <w:tmpl w:val="0A98B49A"/>
    <w:lvl w:ilvl="0" w:tplc="E5465B7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73872"/>
    <w:multiLevelType w:val="hybridMultilevel"/>
    <w:tmpl w:val="9CF29CA8"/>
    <w:lvl w:ilvl="0" w:tplc="3530FD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9D78B0"/>
    <w:multiLevelType w:val="hybridMultilevel"/>
    <w:tmpl w:val="FB5240FE"/>
    <w:lvl w:ilvl="0" w:tplc="E76CA010">
      <w:numFmt w:val="bullet"/>
      <w:lvlText w:val="-"/>
      <w:lvlJc w:val="left"/>
      <w:pPr>
        <w:ind w:left="720" w:hanging="360"/>
      </w:pPr>
      <w:rPr>
        <w:rFonts w:ascii="Verdana" w:eastAsia="Times New Roman" w:hAnsi="Verdana" w:cs="Courier New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27C2A"/>
    <w:multiLevelType w:val="hybridMultilevel"/>
    <w:tmpl w:val="2CB81920"/>
    <w:lvl w:ilvl="0" w:tplc="69CC51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9D0D09"/>
    <w:multiLevelType w:val="hybridMultilevel"/>
    <w:tmpl w:val="A8DA64DE"/>
    <w:lvl w:ilvl="0" w:tplc="A836A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107B6C"/>
    <w:multiLevelType w:val="hybridMultilevel"/>
    <w:tmpl w:val="4AEA669C"/>
    <w:lvl w:ilvl="0" w:tplc="251CED8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F425805"/>
    <w:multiLevelType w:val="hybridMultilevel"/>
    <w:tmpl w:val="FC32CCC8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1BC6158"/>
    <w:multiLevelType w:val="hybridMultilevel"/>
    <w:tmpl w:val="2B28F22C"/>
    <w:lvl w:ilvl="0" w:tplc="102820CA">
      <w:start w:val="19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7F77BD"/>
    <w:multiLevelType w:val="hybridMultilevel"/>
    <w:tmpl w:val="B304120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B6A190D"/>
    <w:multiLevelType w:val="hybridMultilevel"/>
    <w:tmpl w:val="27E4BE58"/>
    <w:lvl w:ilvl="0" w:tplc="EB8AD3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6A1C4C"/>
    <w:multiLevelType w:val="hybridMultilevel"/>
    <w:tmpl w:val="7A8A866A"/>
    <w:lvl w:ilvl="0" w:tplc="20688C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1062D7"/>
    <w:multiLevelType w:val="hybridMultilevel"/>
    <w:tmpl w:val="1C343BD6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E13638A"/>
    <w:multiLevelType w:val="hybridMultilevel"/>
    <w:tmpl w:val="023874DA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3315590"/>
    <w:multiLevelType w:val="hybridMultilevel"/>
    <w:tmpl w:val="4EB4CC02"/>
    <w:lvl w:ilvl="0" w:tplc="83E089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B631F9"/>
    <w:multiLevelType w:val="hybridMultilevel"/>
    <w:tmpl w:val="704EC3DC"/>
    <w:lvl w:ilvl="0" w:tplc="3612D74E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ahom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12978"/>
    <w:multiLevelType w:val="hybridMultilevel"/>
    <w:tmpl w:val="5768BBC0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5EF7920"/>
    <w:multiLevelType w:val="hybridMultilevel"/>
    <w:tmpl w:val="0B90D46C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7C7239D"/>
    <w:multiLevelType w:val="hybridMultilevel"/>
    <w:tmpl w:val="06C282FC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B5A4F49"/>
    <w:multiLevelType w:val="hybridMultilevel"/>
    <w:tmpl w:val="019AD542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E466546"/>
    <w:multiLevelType w:val="hybridMultilevel"/>
    <w:tmpl w:val="EE7A59A8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FE01EB"/>
    <w:multiLevelType w:val="hybridMultilevel"/>
    <w:tmpl w:val="35A6718E"/>
    <w:lvl w:ilvl="0" w:tplc="566025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A610A6"/>
    <w:multiLevelType w:val="hybridMultilevel"/>
    <w:tmpl w:val="BFE66354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1301E2D"/>
    <w:multiLevelType w:val="hybridMultilevel"/>
    <w:tmpl w:val="7BA4B604"/>
    <w:lvl w:ilvl="0" w:tplc="7CBA92B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1F76070"/>
    <w:multiLevelType w:val="hybridMultilevel"/>
    <w:tmpl w:val="9252D3A4"/>
    <w:lvl w:ilvl="0" w:tplc="C80E4F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8D2C70"/>
    <w:multiLevelType w:val="hybridMultilevel"/>
    <w:tmpl w:val="FDCC1488"/>
    <w:lvl w:ilvl="0" w:tplc="E6F60370">
      <w:start w:val="1"/>
      <w:numFmt w:val="decimal"/>
      <w:lvlText w:val="(%1)"/>
      <w:lvlJc w:val="left"/>
      <w:pPr>
        <w:ind w:left="720" w:hanging="360"/>
      </w:pPr>
      <w:rPr>
        <w:rFonts w:ascii="Verdana" w:eastAsia="Times New Roman" w:hAnsi="Verdana"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A2647F"/>
    <w:multiLevelType w:val="hybridMultilevel"/>
    <w:tmpl w:val="6ACA31DA"/>
    <w:lvl w:ilvl="0" w:tplc="251CED8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D1316D2"/>
    <w:multiLevelType w:val="hybridMultilevel"/>
    <w:tmpl w:val="10943952"/>
    <w:lvl w:ilvl="0" w:tplc="DBB2F1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DC39D6"/>
    <w:multiLevelType w:val="hybridMultilevel"/>
    <w:tmpl w:val="C348171A"/>
    <w:lvl w:ilvl="0" w:tplc="04EE59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1"/>
  </w:num>
  <w:num w:numId="3">
    <w:abstractNumId w:val="11"/>
  </w:num>
  <w:num w:numId="4">
    <w:abstractNumId w:val="10"/>
  </w:num>
  <w:num w:numId="5">
    <w:abstractNumId w:val="30"/>
  </w:num>
  <w:num w:numId="6">
    <w:abstractNumId w:val="0"/>
  </w:num>
  <w:num w:numId="7">
    <w:abstractNumId w:val="22"/>
  </w:num>
  <w:num w:numId="8">
    <w:abstractNumId w:val="3"/>
  </w:num>
  <w:num w:numId="9">
    <w:abstractNumId w:val="16"/>
  </w:num>
  <w:num w:numId="10">
    <w:abstractNumId w:val="20"/>
  </w:num>
  <w:num w:numId="11">
    <w:abstractNumId w:val="23"/>
  </w:num>
  <w:num w:numId="12">
    <w:abstractNumId w:val="17"/>
  </w:num>
  <w:num w:numId="13">
    <w:abstractNumId w:val="2"/>
  </w:num>
  <w:num w:numId="14">
    <w:abstractNumId w:val="26"/>
  </w:num>
  <w:num w:numId="15">
    <w:abstractNumId w:val="24"/>
  </w:num>
  <w:num w:numId="16">
    <w:abstractNumId w:val="15"/>
  </w:num>
  <w:num w:numId="17">
    <w:abstractNumId w:val="7"/>
  </w:num>
  <w:num w:numId="18">
    <w:abstractNumId w:val="5"/>
  </w:num>
  <w:num w:numId="19">
    <w:abstractNumId w:val="28"/>
  </w:num>
  <w:num w:numId="20">
    <w:abstractNumId w:val="19"/>
  </w:num>
  <w:num w:numId="21">
    <w:abstractNumId w:val="25"/>
  </w:num>
  <w:num w:numId="22">
    <w:abstractNumId w:val="9"/>
  </w:num>
  <w:num w:numId="23">
    <w:abstractNumId w:val="29"/>
  </w:num>
  <w:num w:numId="24">
    <w:abstractNumId w:val="14"/>
  </w:num>
  <w:num w:numId="25">
    <w:abstractNumId w:val="18"/>
  </w:num>
  <w:num w:numId="26">
    <w:abstractNumId w:val="27"/>
  </w:num>
  <w:num w:numId="27">
    <w:abstractNumId w:val="12"/>
  </w:num>
  <w:num w:numId="28">
    <w:abstractNumId w:val="6"/>
  </w:num>
  <w:num w:numId="29">
    <w:abstractNumId w:val="31"/>
  </w:num>
  <w:num w:numId="30">
    <w:abstractNumId w:val="32"/>
  </w:num>
  <w:num w:numId="31">
    <w:abstractNumId w:val="4"/>
  </w:num>
  <w:num w:numId="32">
    <w:abstractNumId w:val="8"/>
  </w:num>
  <w:num w:numId="33">
    <w:abstractNumId w:val="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2"/>
  <w:hyphenationZone w:val="425"/>
  <w:noPunctuationKerning/>
  <w:characterSpacingControl w:val="doNotCompress"/>
  <w:hdrShapeDefaults>
    <o:shapedefaults v:ext="edit" spidmax="5121" fill="f" fillcolor="white" stroke="f">
      <v:fill color="white" on="f"/>
      <v:stroke on="f"/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040"/>
    <w:rsid w:val="000050C1"/>
    <w:rsid w:val="00017040"/>
    <w:rsid w:val="00021D44"/>
    <w:rsid w:val="00026B46"/>
    <w:rsid w:val="00037BFF"/>
    <w:rsid w:val="000552CF"/>
    <w:rsid w:val="00065C59"/>
    <w:rsid w:val="00087B90"/>
    <w:rsid w:val="00093FC6"/>
    <w:rsid w:val="000C2933"/>
    <w:rsid w:val="000D079E"/>
    <w:rsid w:val="000D0EF5"/>
    <w:rsid w:val="000E0534"/>
    <w:rsid w:val="000E0F71"/>
    <w:rsid w:val="000E65E1"/>
    <w:rsid w:val="000F726C"/>
    <w:rsid w:val="00107D51"/>
    <w:rsid w:val="001173DA"/>
    <w:rsid w:val="00122A99"/>
    <w:rsid w:val="001301E9"/>
    <w:rsid w:val="001356EA"/>
    <w:rsid w:val="00141856"/>
    <w:rsid w:val="0015412F"/>
    <w:rsid w:val="00162C99"/>
    <w:rsid w:val="00163DEA"/>
    <w:rsid w:val="00172C22"/>
    <w:rsid w:val="00173529"/>
    <w:rsid w:val="001761BC"/>
    <w:rsid w:val="001957C6"/>
    <w:rsid w:val="00196E59"/>
    <w:rsid w:val="001A0188"/>
    <w:rsid w:val="001B6ACF"/>
    <w:rsid w:val="001B7150"/>
    <w:rsid w:val="001F33D5"/>
    <w:rsid w:val="00205F0A"/>
    <w:rsid w:val="00210A41"/>
    <w:rsid w:val="0021108B"/>
    <w:rsid w:val="002313E4"/>
    <w:rsid w:val="00237753"/>
    <w:rsid w:val="00257EFE"/>
    <w:rsid w:val="00271A5C"/>
    <w:rsid w:val="00282BD2"/>
    <w:rsid w:val="002A5C11"/>
    <w:rsid w:val="002A6C4E"/>
    <w:rsid w:val="002B0A6D"/>
    <w:rsid w:val="002B1DC7"/>
    <w:rsid w:val="002C40EA"/>
    <w:rsid w:val="002C4158"/>
    <w:rsid w:val="002C722A"/>
    <w:rsid w:val="002D2DB7"/>
    <w:rsid w:val="002D454F"/>
    <w:rsid w:val="002E7713"/>
    <w:rsid w:val="002F00B4"/>
    <w:rsid w:val="0032230A"/>
    <w:rsid w:val="00331268"/>
    <w:rsid w:val="0034010C"/>
    <w:rsid w:val="00342E08"/>
    <w:rsid w:val="00363094"/>
    <w:rsid w:val="0036467A"/>
    <w:rsid w:val="00376E0C"/>
    <w:rsid w:val="0038687C"/>
    <w:rsid w:val="00386A2D"/>
    <w:rsid w:val="00393D09"/>
    <w:rsid w:val="003C2154"/>
    <w:rsid w:val="003D0E34"/>
    <w:rsid w:val="003D61D6"/>
    <w:rsid w:val="004112FA"/>
    <w:rsid w:val="00426D74"/>
    <w:rsid w:val="004352C1"/>
    <w:rsid w:val="00445E70"/>
    <w:rsid w:val="00450666"/>
    <w:rsid w:val="00451B5C"/>
    <w:rsid w:val="00467433"/>
    <w:rsid w:val="0047599E"/>
    <w:rsid w:val="00485A59"/>
    <w:rsid w:val="004A0036"/>
    <w:rsid w:val="004A0212"/>
    <w:rsid w:val="004A6C63"/>
    <w:rsid w:val="004B4332"/>
    <w:rsid w:val="004B54E3"/>
    <w:rsid w:val="004D4D49"/>
    <w:rsid w:val="004F35BD"/>
    <w:rsid w:val="005304D0"/>
    <w:rsid w:val="005334DA"/>
    <w:rsid w:val="00540EC2"/>
    <w:rsid w:val="00545F41"/>
    <w:rsid w:val="00556F52"/>
    <w:rsid w:val="00567AAE"/>
    <w:rsid w:val="00587F66"/>
    <w:rsid w:val="005A73E8"/>
    <w:rsid w:val="005B2198"/>
    <w:rsid w:val="005B4D75"/>
    <w:rsid w:val="005E13CE"/>
    <w:rsid w:val="00602A71"/>
    <w:rsid w:val="00602F31"/>
    <w:rsid w:val="00607658"/>
    <w:rsid w:val="00613877"/>
    <w:rsid w:val="006246C0"/>
    <w:rsid w:val="006622C4"/>
    <w:rsid w:val="00665136"/>
    <w:rsid w:val="00694AA3"/>
    <w:rsid w:val="006A0908"/>
    <w:rsid w:val="006A1D28"/>
    <w:rsid w:val="006A22F6"/>
    <w:rsid w:val="006A31EF"/>
    <w:rsid w:val="006A6B36"/>
    <w:rsid w:val="006A763D"/>
    <w:rsid w:val="006B0ADE"/>
    <w:rsid w:val="006C244C"/>
    <w:rsid w:val="006D0052"/>
    <w:rsid w:val="006D1EE5"/>
    <w:rsid w:val="006D2D5D"/>
    <w:rsid w:val="006E1305"/>
    <w:rsid w:val="006E175D"/>
    <w:rsid w:val="00721BD6"/>
    <w:rsid w:val="00727F1D"/>
    <w:rsid w:val="007331A5"/>
    <w:rsid w:val="00747390"/>
    <w:rsid w:val="00751B86"/>
    <w:rsid w:val="0076030A"/>
    <w:rsid w:val="0076183A"/>
    <w:rsid w:val="00766995"/>
    <w:rsid w:val="00772463"/>
    <w:rsid w:val="00776FDD"/>
    <w:rsid w:val="007837E0"/>
    <w:rsid w:val="00783BB7"/>
    <w:rsid w:val="00785A5A"/>
    <w:rsid w:val="00795EE3"/>
    <w:rsid w:val="0081186A"/>
    <w:rsid w:val="00824274"/>
    <w:rsid w:val="008254E4"/>
    <w:rsid w:val="00841566"/>
    <w:rsid w:val="00842D4C"/>
    <w:rsid w:val="0085219E"/>
    <w:rsid w:val="00862213"/>
    <w:rsid w:val="008751E2"/>
    <w:rsid w:val="00883731"/>
    <w:rsid w:val="0088427D"/>
    <w:rsid w:val="00885325"/>
    <w:rsid w:val="00887485"/>
    <w:rsid w:val="008A154A"/>
    <w:rsid w:val="008A1E12"/>
    <w:rsid w:val="008B2C88"/>
    <w:rsid w:val="008B3B8E"/>
    <w:rsid w:val="008B67BD"/>
    <w:rsid w:val="008C32F5"/>
    <w:rsid w:val="008D0264"/>
    <w:rsid w:val="008E2E18"/>
    <w:rsid w:val="008E5743"/>
    <w:rsid w:val="009410E9"/>
    <w:rsid w:val="009433BD"/>
    <w:rsid w:val="00951086"/>
    <w:rsid w:val="00951A2C"/>
    <w:rsid w:val="009612D0"/>
    <w:rsid w:val="00965C35"/>
    <w:rsid w:val="00980E3D"/>
    <w:rsid w:val="009915C3"/>
    <w:rsid w:val="009A039E"/>
    <w:rsid w:val="009A6EAD"/>
    <w:rsid w:val="009B4B00"/>
    <w:rsid w:val="009D046E"/>
    <w:rsid w:val="009D53D7"/>
    <w:rsid w:val="009E2FEF"/>
    <w:rsid w:val="009F2FB0"/>
    <w:rsid w:val="009F6938"/>
    <w:rsid w:val="00A033DD"/>
    <w:rsid w:val="00A1041A"/>
    <w:rsid w:val="00A14627"/>
    <w:rsid w:val="00A23005"/>
    <w:rsid w:val="00A313FC"/>
    <w:rsid w:val="00A427A5"/>
    <w:rsid w:val="00A44870"/>
    <w:rsid w:val="00A677AB"/>
    <w:rsid w:val="00A704A5"/>
    <w:rsid w:val="00A7143F"/>
    <w:rsid w:val="00A7341E"/>
    <w:rsid w:val="00A81307"/>
    <w:rsid w:val="00A82754"/>
    <w:rsid w:val="00A84943"/>
    <w:rsid w:val="00A8668C"/>
    <w:rsid w:val="00AA265C"/>
    <w:rsid w:val="00AA31B0"/>
    <w:rsid w:val="00AB49CA"/>
    <w:rsid w:val="00AC3861"/>
    <w:rsid w:val="00AC4853"/>
    <w:rsid w:val="00AD07C8"/>
    <w:rsid w:val="00AD0F9A"/>
    <w:rsid w:val="00AF2A9A"/>
    <w:rsid w:val="00B00E6A"/>
    <w:rsid w:val="00B10B4D"/>
    <w:rsid w:val="00B115D1"/>
    <w:rsid w:val="00B44E40"/>
    <w:rsid w:val="00B47A60"/>
    <w:rsid w:val="00B664E3"/>
    <w:rsid w:val="00B81238"/>
    <w:rsid w:val="00B83A36"/>
    <w:rsid w:val="00B841A3"/>
    <w:rsid w:val="00B857D5"/>
    <w:rsid w:val="00B94FAD"/>
    <w:rsid w:val="00BB11A5"/>
    <w:rsid w:val="00BC3790"/>
    <w:rsid w:val="00BC3805"/>
    <w:rsid w:val="00BD5DA1"/>
    <w:rsid w:val="00C12054"/>
    <w:rsid w:val="00C23898"/>
    <w:rsid w:val="00C271E3"/>
    <w:rsid w:val="00C30153"/>
    <w:rsid w:val="00C402D0"/>
    <w:rsid w:val="00C430AA"/>
    <w:rsid w:val="00C51033"/>
    <w:rsid w:val="00C52E3F"/>
    <w:rsid w:val="00C55E58"/>
    <w:rsid w:val="00C57FD9"/>
    <w:rsid w:val="00C628D2"/>
    <w:rsid w:val="00C736BF"/>
    <w:rsid w:val="00C802E0"/>
    <w:rsid w:val="00C8101C"/>
    <w:rsid w:val="00C843D1"/>
    <w:rsid w:val="00C96675"/>
    <w:rsid w:val="00CA66D0"/>
    <w:rsid w:val="00D01562"/>
    <w:rsid w:val="00D04D9E"/>
    <w:rsid w:val="00D24DB8"/>
    <w:rsid w:val="00D47D3D"/>
    <w:rsid w:val="00D52EA2"/>
    <w:rsid w:val="00D55368"/>
    <w:rsid w:val="00D647A3"/>
    <w:rsid w:val="00D67640"/>
    <w:rsid w:val="00D73D1D"/>
    <w:rsid w:val="00D74416"/>
    <w:rsid w:val="00D762BE"/>
    <w:rsid w:val="00D82CAD"/>
    <w:rsid w:val="00DA5214"/>
    <w:rsid w:val="00DB4BAD"/>
    <w:rsid w:val="00DD13C3"/>
    <w:rsid w:val="00DD5DED"/>
    <w:rsid w:val="00DE7F4B"/>
    <w:rsid w:val="00DF0FA5"/>
    <w:rsid w:val="00DF44B1"/>
    <w:rsid w:val="00DF4869"/>
    <w:rsid w:val="00E1183D"/>
    <w:rsid w:val="00E43B94"/>
    <w:rsid w:val="00E52A19"/>
    <w:rsid w:val="00E74B74"/>
    <w:rsid w:val="00E87FD5"/>
    <w:rsid w:val="00EA6F65"/>
    <w:rsid w:val="00EB5E33"/>
    <w:rsid w:val="00EC3BA1"/>
    <w:rsid w:val="00EE58F9"/>
    <w:rsid w:val="00EF7F85"/>
    <w:rsid w:val="00F03B33"/>
    <w:rsid w:val="00F05CEC"/>
    <w:rsid w:val="00F20CC9"/>
    <w:rsid w:val="00F30FD6"/>
    <w:rsid w:val="00F31BDF"/>
    <w:rsid w:val="00F3634E"/>
    <w:rsid w:val="00F36823"/>
    <w:rsid w:val="00F37C4C"/>
    <w:rsid w:val="00F41B41"/>
    <w:rsid w:val="00F4431F"/>
    <w:rsid w:val="00F563B3"/>
    <w:rsid w:val="00F60DC6"/>
    <w:rsid w:val="00F62DF7"/>
    <w:rsid w:val="00F70F14"/>
    <w:rsid w:val="00F73F81"/>
    <w:rsid w:val="00F839DD"/>
    <w:rsid w:val="00F863E5"/>
    <w:rsid w:val="00F86EDE"/>
    <w:rsid w:val="00F9079F"/>
    <w:rsid w:val="00F924C3"/>
    <w:rsid w:val="00FA086B"/>
    <w:rsid w:val="00FD13CD"/>
    <w:rsid w:val="00FD2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5121" fill="f" fillcolor="white" stroke="f">
      <v:fill color="white" on="f"/>
      <v:stroke on="f"/>
      <o:colormru v:ext="edit" colors="#eaeaea"/>
    </o:shapedefaults>
    <o:shapelayout v:ext="edit">
      <o:idmap v:ext="edit" data="1"/>
    </o:shapelayout>
  </w:shapeDefaults>
  <w:decimalSymbol w:val="."/>
  <w:listSeparator w:val=";"/>
  <w14:docId w14:val="087170E0"/>
  <w15:chartTrackingRefBased/>
  <w15:docId w15:val="{7BD384EA-EDFB-4E54-BCF8-5DC280454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Verdana" w:hAnsi="Verdana" w:cs="Tahoma"/>
      <w:sz w:val="16"/>
      <w:szCs w:val="16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cs="Courier New"/>
      <w:szCs w:val="20"/>
      <w:u w:val="single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cs="Courier New"/>
      <w:b/>
      <w:bCs/>
      <w:szCs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cs="Courier New"/>
      <w:i/>
      <w:iCs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360"/>
    </w:pPr>
    <w:rPr>
      <w:rFonts w:ascii="Tahoma" w:hAnsi="Tahoma"/>
      <w:b/>
      <w:bCs/>
      <w:sz w:val="20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semiHidden/>
    <w:rPr>
      <w:rFonts w:ascii="Tahoma" w:hAnsi="Tahoma"/>
    </w:rPr>
  </w:style>
  <w:style w:type="paragraph" w:styleId="HTMLconformatoprevio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Textoindependiente">
    <w:name w:val="Body Text"/>
    <w:basedOn w:val="Normal"/>
    <w:rPr>
      <w:rFonts w:ascii="Courier New" w:hAnsi="Courier New" w:cs="Courier New"/>
      <w:sz w:val="20"/>
      <w:szCs w:val="20"/>
    </w:rPr>
  </w:style>
  <w:style w:type="paragraph" w:styleId="Textoindependiente2">
    <w:name w:val="Body Text 2"/>
    <w:basedOn w:val="Normal"/>
    <w:pPr>
      <w:jc w:val="both"/>
    </w:pPr>
    <w:rPr>
      <w:rFonts w:cs="Courier New"/>
      <w:szCs w:val="20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styleId="Textoennegrita">
    <w:name w:val="Strong"/>
    <w:qFormat/>
    <w:rPr>
      <w:b/>
      <w:bCs/>
    </w:rPr>
  </w:style>
  <w:style w:type="character" w:styleId="nfasis">
    <w:name w:val="Emphasis"/>
    <w:qFormat/>
    <w:rPr>
      <w:i/>
      <w:iCs/>
    </w:rPr>
  </w:style>
  <w:style w:type="table" w:styleId="Tablaconcuadrcula">
    <w:name w:val="Table Grid"/>
    <w:basedOn w:val="Tablanormal"/>
    <w:rsid w:val="00426D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545F41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1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soporte\Plantilla%20Documentaci&#243;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6A458C-EA4C-4842-B492-E622FBDE1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Documentación.dot</Template>
  <TotalTime>18</TotalTime>
  <Pages>1</Pages>
  <Words>301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BLAS PASCAL</vt:lpstr>
    </vt:vector>
  </TitlesOfParts>
  <Company>Universidad Blas Pascal</Company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BLAS PASCAL</dc:title>
  <dc:subject/>
  <dc:creator>mpastarini</dc:creator>
  <cp:keywords/>
  <cp:lastModifiedBy>Mariela Pastarini</cp:lastModifiedBy>
  <cp:revision>13</cp:revision>
  <cp:lastPrinted>2008-09-21T18:34:00Z</cp:lastPrinted>
  <dcterms:created xsi:type="dcterms:W3CDTF">2018-11-21T02:33:00Z</dcterms:created>
  <dcterms:modified xsi:type="dcterms:W3CDTF">2019-11-21T03:17:00Z</dcterms:modified>
</cp:coreProperties>
</file>