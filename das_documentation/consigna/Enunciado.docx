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5778" w14:textId="370D1D3A" w:rsidR="00FA086B" w:rsidRPr="00897A54" w:rsidRDefault="00897A54" w:rsidP="00EB5E33">
      <w:pPr>
        <w:pStyle w:val="Sangradetextonormal"/>
        <w:ind w:left="0"/>
        <w:rPr>
          <w:rFonts w:ascii="Verdana" w:hAnsi="Verdana"/>
          <w:bCs w:val="0"/>
          <w:szCs w:val="20"/>
          <w:lang w:val="es-AR"/>
        </w:rPr>
      </w:pPr>
      <w:r w:rsidRPr="00897A54">
        <w:rPr>
          <w:rFonts w:ascii="Verdana" w:hAnsi="Verdana"/>
          <w:bCs w:val="0"/>
          <w:szCs w:val="20"/>
          <w:lang w:val="es-AR"/>
        </w:rPr>
        <w:t>R</w:t>
      </w:r>
      <w:r>
        <w:rPr>
          <w:rFonts w:ascii="Verdana" w:hAnsi="Verdana"/>
          <w:bCs w:val="0"/>
          <w:szCs w:val="20"/>
          <w:lang w:val="es-AR"/>
        </w:rPr>
        <w:t>ESCUE</w:t>
      </w:r>
      <w:r w:rsidRPr="00897A54">
        <w:rPr>
          <w:rFonts w:ascii="Verdana" w:hAnsi="Verdana"/>
          <w:bCs w:val="0"/>
          <w:szCs w:val="20"/>
          <w:lang w:val="es-AR"/>
        </w:rPr>
        <w:t xml:space="preserve"> APP</w:t>
      </w:r>
    </w:p>
    <w:p w14:paraId="7EF178D9" w14:textId="10B6250E" w:rsidR="00897A54" w:rsidRDefault="00897A54" w:rsidP="00EB5E33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7A1F7E54" w14:textId="1AC7852C" w:rsidR="002A4F59" w:rsidRDefault="00697167" w:rsidP="00EB5E33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El gobierno de Córdoba </w:t>
      </w:r>
      <w:r w:rsidR="006F7E18">
        <w:rPr>
          <w:rFonts w:ascii="Verdana" w:hAnsi="Verdana"/>
          <w:b w:val="0"/>
          <w:bCs w:val="0"/>
          <w:szCs w:val="20"/>
          <w:lang w:val="es-AR"/>
        </w:rPr>
        <w:t xml:space="preserve">nos </w:t>
      </w:r>
      <w:r w:rsidR="00954EB9">
        <w:rPr>
          <w:rFonts w:ascii="Verdana" w:hAnsi="Verdana"/>
          <w:b w:val="0"/>
          <w:bCs w:val="0"/>
          <w:szCs w:val="20"/>
          <w:lang w:val="es-AR"/>
        </w:rPr>
        <w:t xml:space="preserve">ha </w:t>
      </w:r>
      <w:r w:rsidR="006F7E18">
        <w:rPr>
          <w:rFonts w:ascii="Verdana" w:hAnsi="Verdana"/>
          <w:b w:val="0"/>
          <w:bCs w:val="0"/>
          <w:szCs w:val="20"/>
          <w:lang w:val="es-AR"/>
        </w:rPr>
        <w:t>solicit</w:t>
      </w:r>
      <w:r w:rsidR="00954EB9">
        <w:rPr>
          <w:rFonts w:ascii="Verdana" w:hAnsi="Verdana"/>
          <w:b w:val="0"/>
          <w:bCs w:val="0"/>
          <w:szCs w:val="20"/>
          <w:lang w:val="es-AR"/>
        </w:rPr>
        <w:t>ado</w:t>
      </w:r>
      <w:r w:rsidR="006F7E18">
        <w:rPr>
          <w:rFonts w:ascii="Verdana" w:hAnsi="Verdana"/>
          <w:b w:val="0"/>
          <w:bCs w:val="0"/>
          <w:szCs w:val="20"/>
          <w:lang w:val="es-AR"/>
        </w:rPr>
        <w:t xml:space="preserve"> el desarrollo</w:t>
      </w:r>
      <w:r w:rsidR="005A08B2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6F7E18">
        <w:rPr>
          <w:rFonts w:ascii="Verdana" w:hAnsi="Verdana"/>
          <w:b w:val="0"/>
          <w:bCs w:val="0"/>
          <w:szCs w:val="20"/>
          <w:lang w:val="es-AR"/>
        </w:rPr>
        <w:t xml:space="preserve">de </w:t>
      </w:r>
      <w:r w:rsidR="005A08B2">
        <w:rPr>
          <w:rFonts w:ascii="Verdana" w:hAnsi="Verdana"/>
          <w:b w:val="0"/>
          <w:bCs w:val="0"/>
          <w:szCs w:val="20"/>
          <w:lang w:val="es-AR"/>
        </w:rPr>
        <w:t>una aplicación</w:t>
      </w:r>
      <w:r w:rsidR="00A33BC2">
        <w:rPr>
          <w:rFonts w:ascii="Verdana" w:hAnsi="Verdana"/>
          <w:b w:val="0"/>
          <w:bCs w:val="0"/>
          <w:szCs w:val="20"/>
          <w:lang w:val="es-AR"/>
        </w:rPr>
        <w:t xml:space="preserve"> Web responsiva</w:t>
      </w:r>
      <w:r w:rsidR="005A08B2">
        <w:rPr>
          <w:rFonts w:ascii="Verdana" w:hAnsi="Verdana"/>
          <w:b w:val="0"/>
          <w:bCs w:val="0"/>
          <w:szCs w:val="20"/>
          <w:lang w:val="es-AR"/>
        </w:rPr>
        <w:t xml:space="preserve"> que permita a los </w:t>
      </w:r>
      <w:r w:rsidR="00AF3353">
        <w:rPr>
          <w:rFonts w:ascii="Verdana" w:hAnsi="Verdana"/>
          <w:b w:val="0"/>
          <w:bCs w:val="0"/>
          <w:szCs w:val="20"/>
          <w:lang w:val="es-AR"/>
        </w:rPr>
        <w:t xml:space="preserve">ciudadanos </w:t>
      </w:r>
      <w:r w:rsidR="001546A9">
        <w:rPr>
          <w:rFonts w:ascii="Verdana" w:hAnsi="Verdana"/>
          <w:b w:val="0"/>
          <w:bCs w:val="0"/>
          <w:szCs w:val="20"/>
          <w:lang w:val="es-AR"/>
        </w:rPr>
        <w:t>solicitar asistencia médica</w:t>
      </w:r>
      <w:r w:rsidR="00806121">
        <w:rPr>
          <w:rFonts w:ascii="Verdana" w:hAnsi="Verdana"/>
          <w:b w:val="0"/>
          <w:bCs w:val="0"/>
          <w:szCs w:val="20"/>
          <w:lang w:val="es-AR"/>
        </w:rPr>
        <w:t xml:space="preserve"> por urgencias</w:t>
      </w:r>
      <w:r w:rsidR="001546A9">
        <w:rPr>
          <w:rFonts w:ascii="Verdana" w:hAnsi="Verdana"/>
          <w:b w:val="0"/>
          <w:bCs w:val="0"/>
          <w:szCs w:val="20"/>
          <w:lang w:val="es-AR"/>
        </w:rPr>
        <w:t>,</w:t>
      </w:r>
      <w:r w:rsidR="00806121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2A4F59">
        <w:rPr>
          <w:rFonts w:ascii="Verdana" w:hAnsi="Verdana"/>
          <w:b w:val="0"/>
          <w:bCs w:val="0"/>
          <w:szCs w:val="20"/>
          <w:lang w:val="es-AR"/>
        </w:rPr>
        <w:t>bomberos, policía, etc.</w:t>
      </w:r>
      <w:r w:rsidR="00E85187">
        <w:rPr>
          <w:rFonts w:ascii="Verdana" w:hAnsi="Verdana"/>
          <w:b w:val="0"/>
          <w:bCs w:val="0"/>
          <w:szCs w:val="20"/>
          <w:lang w:val="es-AR"/>
        </w:rPr>
        <w:t xml:space="preserve"> Para ello, acordó con la Municipalidad de Córdoba la integración de alguno</w:t>
      </w:r>
      <w:r w:rsidR="00127D53">
        <w:rPr>
          <w:rFonts w:ascii="Verdana" w:hAnsi="Verdana"/>
          <w:b w:val="0"/>
          <w:bCs w:val="0"/>
          <w:szCs w:val="20"/>
          <w:lang w:val="es-AR"/>
        </w:rPr>
        <w:t>s</w:t>
      </w:r>
      <w:bookmarkStart w:id="0" w:name="_GoBack"/>
      <w:bookmarkEnd w:id="0"/>
      <w:r w:rsidR="00E85187">
        <w:rPr>
          <w:rFonts w:ascii="Verdana" w:hAnsi="Verdana"/>
          <w:b w:val="0"/>
          <w:bCs w:val="0"/>
          <w:szCs w:val="20"/>
          <w:lang w:val="es-AR"/>
        </w:rPr>
        <w:t xml:space="preserve"> de sus servicios principa</w:t>
      </w:r>
      <w:r w:rsidR="00C508F5">
        <w:rPr>
          <w:rFonts w:ascii="Verdana" w:hAnsi="Verdana"/>
          <w:b w:val="0"/>
          <w:bCs w:val="0"/>
          <w:szCs w:val="20"/>
          <w:lang w:val="es-AR"/>
        </w:rPr>
        <w:t>l</w:t>
      </w:r>
      <w:r w:rsidR="00E85187">
        <w:rPr>
          <w:rFonts w:ascii="Verdana" w:hAnsi="Verdana"/>
          <w:b w:val="0"/>
          <w:bCs w:val="0"/>
          <w:szCs w:val="20"/>
          <w:lang w:val="es-AR"/>
        </w:rPr>
        <w:t>es.</w:t>
      </w:r>
    </w:p>
    <w:p w14:paraId="05DBB04D" w14:textId="1D4CA1A8" w:rsidR="00AB639B" w:rsidRDefault="00847E42" w:rsidP="00EB5E33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Las entidades que comenzarán a</w:t>
      </w:r>
      <w:r w:rsidR="00AB639B">
        <w:rPr>
          <w:rFonts w:ascii="Verdana" w:hAnsi="Verdana"/>
          <w:b w:val="0"/>
          <w:bCs w:val="0"/>
          <w:szCs w:val="20"/>
          <w:lang w:val="es-AR"/>
        </w:rPr>
        <w:t xml:space="preserve"> formar parte de esta aplicación s</w:t>
      </w:r>
      <w:r w:rsidR="00A70BA6">
        <w:rPr>
          <w:rFonts w:ascii="Verdana" w:hAnsi="Verdana"/>
          <w:b w:val="0"/>
          <w:bCs w:val="0"/>
          <w:szCs w:val="20"/>
          <w:lang w:val="es-AR"/>
        </w:rPr>
        <w:t>erán</w:t>
      </w:r>
      <w:r w:rsidR="00AB639B">
        <w:rPr>
          <w:rFonts w:ascii="Verdana" w:hAnsi="Verdana"/>
          <w:b w:val="0"/>
          <w:bCs w:val="0"/>
          <w:szCs w:val="20"/>
          <w:lang w:val="es-AR"/>
        </w:rPr>
        <w:t>:</w:t>
      </w:r>
    </w:p>
    <w:p w14:paraId="2713DEB1" w14:textId="77777777" w:rsidR="00AB639B" w:rsidRDefault="00AB639B" w:rsidP="00EB5E33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14317402" w14:textId="47C802A8" w:rsidR="00BF362E" w:rsidRDefault="00BF362E" w:rsidP="00AB639B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El servicio de urgencias 107</w:t>
      </w:r>
      <w:r w:rsidR="00C048B4">
        <w:rPr>
          <w:rFonts w:ascii="Verdana" w:hAnsi="Verdana"/>
          <w:b w:val="0"/>
          <w:bCs w:val="0"/>
          <w:szCs w:val="20"/>
          <w:lang w:val="es-AR"/>
        </w:rPr>
        <w:t>,</w:t>
      </w:r>
    </w:p>
    <w:p w14:paraId="2C039490" w14:textId="5F1ACA16" w:rsidR="00BF362E" w:rsidRDefault="00BF362E" w:rsidP="00AB639B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Defensa Civil</w:t>
      </w:r>
      <w:r w:rsidR="00C048B4">
        <w:rPr>
          <w:rFonts w:ascii="Verdana" w:hAnsi="Verdana"/>
          <w:b w:val="0"/>
          <w:bCs w:val="0"/>
          <w:szCs w:val="20"/>
          <w:lang w:val="es-AR"/>
        </w:rPr>
        <w:t>,</w:t>
      </w:r>
    </w:p>
    <w:p w14:paraId="7B6A2F26" w14:textId="21C78CC7" w:rsidR="00BF362E" w:rsidRDefault="00BF362E" w:rsidP="00AB639B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Bomberos</w:t>
      </w:r>
      <w:r w:rsidR="00C048B4">
        <w:rPr>
          <w:rFonts w:ascii="Verdana" w:hAnsi="Verdana"/>
          <w:b w:val="0"/>
          <w:bCs w:val="0"/>
          <w:szCs w:val="20"/>
          <w:lang w:val="es-AR"/>
        </w:rPr>
        <w:t xml:space="preserve"> y,</w:t>
      </w:r>
    </w:p>
    <w:p w14:paraId="36B84641" w14:textId="7F707F83" w:rsidR="00897A54" w:rsidRDefault="00BF362E" w:rsidP="00AB639B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Policía</w:t>
      </w:r>
      <w:r w:rsidR="002A4F59">
        <w:rPr>
          <w:rFonts w:ascii="Verdana" w:hAnsi="Verdana"/>
          <w:b w:val="0"/>
          <w:bCs w:val="0"/>
          <w:szCs w:val="20"/>
          <w:lang w:val="es-AR"/>
        </w:rPr>
        <w:t xml:space="preserve"> </w:t>
      </w:r>
    </w:p>
    <w:p w14:paraId="19D8C0E6" w14:textId="2B6CF838" w:rsidR="00C048B4" w:rsidRDefault="00C048B4" w:rsidP="00C048B4">
      <w:pPr>
        <w:pStyle w:val="Sangradetextonormal"/>
        <w:rPr>
          <w:rFonts w:ascii="Verdana" w:hAnsi="Verdana"/>
          <w:b w:val="0"/>
          <w:bCs w:val="0"/>
          <w:szCs w:val="20"/>
          <w:lang w:val="es-AR"/>
        </w:rPr>
      </w:pPr>
    </w:p>
    <w:p w14:paraId="373B2308" w14:textId="1714AE0E" w:rsidR="00631641" w:rsidRDefault="00C048B4" w:rsidP="00631641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Hoy por hoy, cada una de estas entidades </w:t>
      </w:r>
      <w:r w:rsidR="009B6132">
        <w:rPr>
          <w:rFonts w:ascii="Verdana" w:hAnsi="Verdana"/>
          <w:b w:val="0"/>
          <w:bCs w:val="0"/>
          <w:szCs w:val="20"/>
          <w:lang w:val="es-AR"/>
        </w:rPr>
        <w:t xml:space="preserve">cuentan con sus propios sistemas </w:t>
      </w:r>
      <w:r w:rsidR="00D41AC5">
        <w:rPr>
          <w:rFonts w:ascii="Verdana" w:hAnsi="Verdana"/>
          <w:b w:val="0"/>
          <w:bCs w:val="0"/>
          <w:szCs w:val="20"/>
          <w:lang w:val="es-AR"/>
        </w:rPr>
        <w:t xml:space="preserve">y servicios desarrollados </w:t>
      </w:r>
      <w:r w:rsidR="004D118E">
        <w:rPr>
          <w:rFonts w:ascii="Verdana" w:hAnsi="Verdana"/>
          <w:b w:val="0"/>
          <w:bCs w:val="0"/>
          <w:szCs w:val="20"/>
          <w:lang w:val="es-AR"/>
        </w:rPr>
        <w:t>en</w:t>
      </w:r>
      <w:r w:rsidR="00D41AC5">
        <w:rPr>
          <w:rFonts w:ascii="Verdana" w:hAnsi="Verdana"/>
          <w:b w:val="0"/>
          <w:bCs w:val="0"/>
          <w:szCs w:val="20"/>
          <w:lang w:val="es-AR"/>
        </w:rPr>
        <w:t xml:space="preserve"> distintas tecnologías</w:t>
      </w:r>
      <w:r w:rsidR="004D118E">
        <w:rPr>
          <w:rFonts w:ascii="Verdana" w:hAnsi="Verdana"/>
          <w:b w:val="0"/>
          <w:bCs w:val="0"/>
          <w:szCs w:val="20"/>
          <w:lang w:val="es-AR"/>
        </w:rPr>
        <w:t>,</w:t>
      </w:r>
      <w:r w:rsidR="00D41AC5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4D118E">
        <w:rPr>
          <w:rFonts w:ascii="Verdana" w:hAnsi="Verdana"/>
          <w:b w:val="0"/>
          <w:bCs w:val="0"/>
          <w:szCs w:val="20"/>
          <w:lang w:val="es-AR"/>
        </w:rPr>
        <w:t>a</w:t>
      </w:r>
      <w:r w:rsidR="00631641">
        <w:rPr>
          <w:rFonts w:ascii="Verdana" w:hAnsi="Verdana"/>
          <w:b w:val="0"/>
          <w:bCs w:val="0"/>
          <w:szCs w:val="20"/>
          <w:lang w:val="es-AR"/>
        </w:rPr>
        <w:t xml:space="preserve"> enunciar:</w:t>
      </w:r>
    </w:p>
    <w:p w14:paraId="72BBBE59" w14:textId="77777777" w:rsidR="00631641" w:rsidRDefault="00631641" w:rsidP="00631641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2782515F" w14:textId="77777777" w:rsidR="00631641" w:rsidRDefault="00631641" w:rsidP="00631641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SOAP: Municipalidad de Córdoba, servicio de 107 y Defensa Civil.</w:t>
      </w:r>
    </w:p>
    <w:p w14:paraId="4D7878DC" w14:textId="77777777" w:rsidR="00631641" w:rsidRDefault="00631641" w:rsidP="00631641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REST: Bomberos y Policía.</w:t>
      </w:r>
    </w:p>
    <w:p w14:paraId="29ADBA9A" w14:textId="73484991" w:rsidR="00631641" w:rsidRDefault="00631641" w:rsidP="00C048B4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6B65502C" w14:textId="1EA2787E" w:rsidR="00765259" w:rsidRDefault="00080D4A" w:rsidP="007939A9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Los datos de la aplicación serán almacenados</w:t>
      </w:r>
      <w:r w:rsidR="00842EA2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626F64">
        <w:rPr>
          <w:rFonts w:ascii="Verdana" w:hAnsi="Verdana"/>
          <w:b w:val="0"/>
          <w:bCs w:val="0"/>
          <w:szCs w:val="20"/>
          <w:lang w:val="es-AR"/>
        </w:rPr>
        <w:t>en la base de datos</w:t>
      </w:r>
      <w:r w:rsidR="00842EA2">
        <w:rPr>
          <w:rFonts w:ascii="Verdana" w:hAnsi="Verdana"/>
          <w:b w:val="0"/>
          <w:bCs w:val="0"/>
          <w:szCs w:val="20"/>
          <w:lang w:val="es-AR"/>
        </w:rPr>
        <w:t xml:space="preserve"> del </w:t>
      </w:r>
      <w:r w:rsidR="00E37E62">
        <w:rPr>
          <w:rFonts w:ascii="Verdana" w:hAnsi="Verdana"/>
          <w:b w:val="0"/>
          <w:bCs w:val="0"/>
          <w:szCs w:val="20"/>
          <w:lang w:val="es-AR"/>
        </w:rPr>
        <w:t>G</w:t>
      </w:r>
      <w:r w:rsidR="00842EA2">
        <w:rPr>
          <w:rFonts w:ascii="Verdana" w:hAnsi="Verdana"/>
          <w:b w:val="0"/>
          <w:bCs w:val="0"/>
          <w:szCs w:val="20"/>
          <w:lang w:val="es-AR"/>
        </w:rPr>
        <w:t xml:space="preserve">obierno </w:t>
      </w:r>
      <w:r w:rsidR="00E37E62">
        <w:rPr>
          <w:rFonts w:ascii="Verdana" w:hAnsi="Verdana"/>
          <w:b w:val="0"/>
          <w:bCs w:val="0"/>
          <w:szCs w:val="20"/>
          <w:lang w:val="es-AR"/>
        </w:rPr>
        <w:t>P</w:t>
      </w:r>
      <w:r w:rsidR="00842EA2">
        <w:rPr>
          <w:rFonts w:ascii="Verdana" w:hAnsi="Verdana"/>
          <w:b w:val="0"/>
          <w:bCs w:val="0"/>
          <w:szCs w:val="20"/>
          <w:lang w:val="es-AR"/>
        </w:rPr>
        <w:t xml:space="preserve">rovincial </w:t>
      </w:r>
      <w:r w:rsidR="00626F64">
        <w:rPr>
          <w:rFonts w:ascii="Verdana" w:hAnsi="Verdana"/>
          <w:b w:val="0"/>
          <w:bCs w:val="0"/>
          <w:szCs w:val="20"/>
          <w:lang w:val="es-AR"/>
        </w:rPr>
        <w:t>y</w:t>
      </w:r>
      <w:r w:rsidR="00A347EF">
        <w:rPr>
          <w:rFonts w:ascii="Verdana" w:hAnsi="Verdana"/>
          <w:b w:val="0"/>
          <w:bCs w:val="0"/>
          <w:szCs w:val="20"/>
          <w:lang w:val="es-AR"/>
        </w:rPr>
        <w:t xml:space="preserve"> se deberá replicar</w:t>
      </w:r>
      <w:r w:rsidR="00DD0EE1">
        <w:rPr>
          <w:rFonts w:ascii="Verdana" w:hAnsi="Verdana"/>
          <w:b w:val="0"/>
          <w:bCs w:val="0"/>
          <w:szCs w:val="20"/>
          <w:lang w:val="es-AR"/>
        </w:rPr>
        <w:t>,</w:t>
      </w:r>
      <w:r w:rsidR="0081278D">
        <w:rPr>
          <w:rFonts w:ascii="Verdana" w:hAnsi="Verdana"/>
          <w:b w:val="0"/>
          <w:bCs w:val="0"/>
          <w:szCs w:val="20"/>
          <w:lang w:val="es-AR"/>
        </w:rPr>
        <w:t xml:space="preserve"> al sistema de</w:t>
      </w:r>
      <w:r w:rsidR="00443BFF">
        <w:rPr>
          <w:rFonts w:ascii="Verdana" w:hAnsi="Verdana"/>
          <w:b w:val="0"/>
          <w:bCs w:val="0"/>
          <w:szCs w:val="20"/>
          <w:lang w:val="es-AR"/>
        </w:rPr>
        <w:t>l</w:t>
      </w:r>
      <w:r w:rsidR="0081278D">
        <w:rPr>
          <w:rFonts w:ascii="Verdana" w:hAnsi="Verdana"/>
          <w:b w:val="0"/>
          <w:bCs w:val="0"/>
          <w:szCs w:val="20"/>
          <w:lang w:val="es-AR"/>
        </w:rPr>
        <w:t xml:space="preserve"> Gobierno Municipal</w:t>
      </w:r>
      <w:r w:rsidR="00DD0EE1">
        <w:rPr>
          <w:rFonts w:ascii="Verdana" w:hAnsi="Verdana"/>
          <w:b w:val="0"/>
          <w:bCs w:val="0"/>
          <w:szCs w:val="20"/>
          <w:lang w:val="es-AR"/>
        </w:rPr>
        <w:t>,</w:t>
      </w:r>
      <w:r w:rsidR="003103DC">
        <w:rPr>
          <w:rFonts w:ascii="Verdana" w:hAnsi="Verdana"/>
          <w:b w:val="0"/>
          <w:bCs w:val="0"/>
          <w:szCs w:val="20"/>
          <w:lang w:val="es-AR"/>
        </w:rPr>
        <w:t xml:space="preserve"> información </w:t>
      </w:r>
      <w:r w:rsidR="00E411CE">
        <w:rPr>
          <w:rFonts w:ascii="Verdana" w:hAnsi="Verdana"/>
          <w:b w:val="0"/>
          <w:bCs w:val="0"/>
          <w:szCs w:val="20"/>
          <w:lang w:val="es-AR"/>
        </w:rPr>
        <w:t>estadística</w:t>
      </w:r>
      <w:r w:rsidR="0021619C">
        <w:rPr>
          <w:rFonts w:ascii="Verdana" w:hAnsi="Verdana"/>
          <w:b w:val="0"/>
          <w:bCs w:val="0"/>
          <w:szCs w:val="20"/>
          <w:lang w:val="es-AR"/>
        </w:rPr>
        <w:t xml:space="preserve"> de </w:t>
      </w:r>
      <w:r w:rsidR="0081278D">
        <w:rPr>
          <w:rFonts w:ascii="Verdana" w:hAnsi="Verdana"/>
          <w:b w:val="0"/>
          <w:bCs w:val="0"/>
          <w:szCs w:val="20"/>
          <w:lang w:val="es-AR"/>
        </w:rPr>
        <w:t>sus</w:t>
      </w:r>
      <w:r w:rsidR="0021619C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CA1E93">
        <w:rPr>
          <w:rFonts w:ascii="Verdana" w:hAnsi="Verdana"/>
          <w:b w:val="0"/>
          <w:bCs w:val="0"/>
          <w:szCs w:val="20"/>
          <w:lang w:val="es-AR"/>
        </w:rPr>
        <w:t>entidades</w:t>
      </w:r>
      <w:r w:rsidR="0021619C">
        <w:rPr>
          <w:rFonts w:ascii="Verdana" w:hAnsi="Verdana"/>
          <w:b w:val="0"/>
          <w:bCs w:val="0"/>
          <w:szCs w:val="20"/>
          <w:lang w:val="es-AR"/>
        </w:rPr>
        <w:t xml:space="preserve"> a modo </w:t>
      </w:r>
      <w:r w:rsidR="00990E96">
        <w:rPr>
          <w:rFonts w:ascii="Verdana" w:hAnsi="Verdana"/>
          <w:b w:val="0"/>
          <w:bCs w:val="0"/>
          <w:szCs w:val="20"/>
          <w:lang w:val="es-AR"/>
        </w:rPr>
        <w:t xml:space="preserve">de </w:t>
      </w:r>
      <w:r w:rsidR="00B2108C">
        <w:rPr>
          <w:rFonts w:ascii="Verdana" w:hAnsi="Verdana"/>
          <w:b w:val="0"/>
          <w:bCs w:val="0"/>
          <w:szCs w:val="20"/>
          <w:lang w:val="es-AR"/>
        </w:rPr>
        <w:t>conocer</w:t>
      </w:r>
      <w:r w:rsidR="00686F26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0D350D">
        <w:rPr>
          <w:rFonts w:ascii="Verdana" w:hAnsi="Verdana"/>
          <w:b w:val="0"/>
          <w:bCs w:val="0"/>
          <w:szCs w:val="20"/>
          <w:lang w:val="es-AR"/>
        </w:rPr>
        <w:t xml:space="preserve">cómo los ciudadanos </w:t>
      </w:r>
      <w:r w:rsidR="009C1135">
        <w:rPr>
          <w:rFonts w:ascii="Verdana" w:hAnsi="Verdana"/>
          <w:b w:val="0"/>
          <w:bCs w:val="0"/>
          <w:szCs w:val="20"/>
          <w:lang w:val="es-AR"/>
        </w:rPr>
        <w:t>solicitan asistencia</w:t>
      </w:r>
      <w:r w:rsidR="0021619C">
        <w:rPr>
          <w:rFonts w:ascii="Verdana" w:hAnsi="Verdana"/>
          <w:b w:val="0"/>
          <w:bCs w:val="0"/>
          <w:szCs w:val="20"/>
          <w:lang w:val="es-AR"/>
        </w:rPr>
        <w:t xml:space="preserve"> a través de esta aplicación. </w:t>
      </w:r>
      <w:r w:rsidR="00AF57F2">
        <w:rPr>
          <w:rFonts w:ascii="Verdana" w:hAnsi="Verdana"/>
          <w:b w:val="0"/>
          <w:bCs w:val="0"/>
          <w:szCs w:val="20"/>
          <w:lang w:val="es-AR"/>
        </w:rPr>
        <w:t>Esta actualización se deberá desarrollar a través de un</w:t>
      </w:r>
      <w:r w:rsidR="001E6B61">
        <w:rPr>
          <w:rFonts w:ascii="Verdana" w:hAnsi="Verdana"/>
          <w:b w:val="0"/>
          <w:bCs w:val="0"/>
          <w:szCs w:val="20"/>
          <w:lang w:val="es-AR"/>
        </w:rPr>
        <w:t xml:space="preserve"> proceso por lote</w:t>
      </w:r>
      <w:r w:rsidR="00E37E62">
        <w:rPr>
          <w:rFonts w:ascii="Verdana" w:hAnsi="Verdana"/>
          <w:b w:val="0"/>
          <w:bCs w:val="0"/>
          <w:szCs w:val="20"/>
          <w:lang w:val="es-AR"/>
        </w:rPr>
        <w:t>.</w:t>
      </w:r>
    </w:p>
    <w:p w14:paraId="05124F9D" w14:textId="77777777" w:rsidR="008F60BE" w:rsidRDefault="008F60BE" w:rsidP="007939A9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6515C41E" w14:textId="4144D823" w:rsidR="00995F0E" w:rsidRDefault="00765259" w:rsidP="00995F0E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El API de la aplicación deberá comunicarse con </w:t>
      </w:r>
      <w:r w:rsidR="00780CC1">
        <w:rPr>
          <w:rFonts w:ascii="Verdana" w:hAnsi="Verdana"/>
          <w:b w:val="0"/>
          <w:bCs w:val="0"/>
          <w:szCs w:val="20"/>
          <w:lang w:val="es-AR"/>
        </w:rPr>
        <w:t>cada</w:t>
      </w:r>
      <w:r>
        <w:rPr>
          <w:rFonts w:ascii="Verdana" w:hAnsi="Verdana"/>
          <w:b w:val="0"/>
          <w:bCs w:val="0"/>
          <w:szCs w:val="20"/>
          <w:lang w:val="es-AR"/>
        </w:rPr>
        <w:t xml:space="preserve"> servicio </w:t>
      </w:r>
      <w:r w:rsidR="00995F0E">
        <w:rPr>
          <w:rFonts w:ascii="Verdana" w:hAnsi="Verdana"/>
          <w:b w:val="0"/>
          <w:bCs w:val="0"/>
          <w:szCs w:val="20"/>
          <w:lang w:val="es-AR"/>
        </w:rPr>
        <w:t>y realizar un riguroso manejo de autenticación interno a la hora de consumirlos. La negociación de un token será fundamental, el cual deberá tener una caducidad preestablecida por institución.</w:t>
      </w:r>
    </w:p>
    <w:p w14:paraId="795D7AAD" w14:textId="77777777" w:rsidR="001D0AA5" w:rsidRDefault="001D0AA5" w:rsidP="00C048B4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01763F08" w14:textId="673D81B4" w:rsidR="00FB43A7" w:rsidRDefault="00FB43A7" w:rsidP="00C048B4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Los ciudadanos </w:t>
      </w:r>
      <w:r w:rsidR="006233A0">
        <w:rPr>
          <w:rFonts w:ascii="Verdana" w:hAnsi="Verdana"/>
          <w:b w:val="0"/>
          <w:bCs w:val="0"/>
          <w:szCs w:val="20"/>
          <w:lang w:val="es-AR"/>
        </w:rPr>
        <w:t>podrán:</w:t>
      </w:r>
    </w:p>
    <w:p w14:paraId="40AFCF1A" w14:textId="33A90012" w:rsidR="006233A0" w:rsidRDefault="006233A0" w:rsidP="00C048B4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75749464" w14:textId="5DBC4587" w:rsidR="006233A0" w:rsidRDefault="00B259D8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Dar</w:t>
      </w:r>
      <w:r w:rsidR="005A0CF3">
        <w:rPr>
          <w:rFonts w:ascii="Verdana" w:hAnsi="Verdana"/>
          <w:b w:val="0"/>
          <w:bCs w:val="0"/>
          <w:szCs w:val="20"/>
          <w:lang w:val="es-AR"/>
        </w:rPr>
        <w:t>se</w:t>
      </w:r>
      <w:r>
        <w:rPr>
          <w:rFonts w:ascii="Verdana" w:hAnsi="Verdana"/>
          <w:b w:val="0"/>
          <w:bCs w:val="0"/>
          <w:szCs w:val="20"/>
          <w:lang w:val="es-AR"/>
        </w:rPr>
        <w:t xml:space="preserve"> de alta con su CUIL</w:t>
      </w:r>
      <w:r w:rsidR="00A4676B">
        <w:rPr>
          <w:rFonts w:ascii="Verdana" w:hAnsi="Verdana"/>
          <w:b w:val="0"/>
          <w:bCs w:val="0"/>
          <w:szCs w:val="20"/>
          <w:lang w:val="es-AR"/>
        </w:rPr>
        <w:t>, nombre</w:t>
      </w:r>
      <w:r w:rsidR="00EA3A9C">
        <w:rPr>
          <w:rFonts w:ascii="Verdana" w:hAnsi="Verdana"/>
          <w:b w:val="0"/>
          <w:bCs w:val="0"/>
          <w:szCs w:val="20"/>
          <w:lang w:val="es-AR"/>
        </w:rPr>
        <w:t>,</w:t>
      </w:r>
      <w:r>
        <w:rPr>
          <w:rFonts w:ascii="Verdana" w:hAnsi="Verdana"/>
          <w:b w:val="0"/>
          <w:bCs w:val="0"/>
          <w:szCs w:val="20"/>
          <w:lang w:val="es-AR"/>
        </w:rPr>
        <w:t xml:space="preserve"> correo electrónico y una clave alfanumérica de 8 caracteres</w:t>
      </w:r>
      <w:r w:rsidR="00EA3A9C">
        <w:rPr>
          <w:rFonts w:ascii="Verdana" w:hAnsi="Verdana"/>
          <w:b w:val="0"/>
          <w:bCs w:val="0"/>
          <w:szCs w:val="20"/>
          <w:lang w:val="es-AR"/>
        </w:rPr>
        <w:t xml:space="preserve"> como mínimo</w:t>
      </w:r>
      <w:r w:rsidR="005A0CF3">
        <w:rPr>
          <w:rFonts w:ascii="Verdana" w:hAnsi="Verdana"/>
          <w:b w:val="0"/>
          <w:bCs w:val="0"/>
          <w:szCs w:val="20"/>
          <w:lang w:val="es-AR"/>
        </w:rPr>
        <w:t xml:space="preserve"> siendo necesaria</w:t>
      </w:r>
      <w:r w:rsidR="00425E16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5A0CF3">
        <w:rPr>
          <w:rFonts w:ascii="Verdana" w:hAnsi="Verdana"/>
          <w:b w:val="0"/>
          <w:bCs w:val="0"/>
          <w:szCs w:val="20"/>
          <w:lang w:val="es-AR"/>
        </w:rPr>
        <w:t>l</w:t>
      </w:r>
      <w:r w:rsidR="00425E16">
        <w:rPr>
          <w:rFonts w:ascii="Verdana" w:hAnsi="Verdana"/>
          <w:b w:val="0"/>
          <w:bCs w:val="0"/>
          <w:szCs w:val="20"/>
          <w:lang w:val="es-AR"/>
        </w:rPr>
        <w:t>a validación del correo</w:t>
      </w:r>
      <w:r w:rsidR="005A0CF3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425E16">
        <w:rPr>
          <w:rFonts w:ascii="Verdana" w:hAnsi="Verdana"/>
          <w:b w:val="0"/>
          <w:bCs w:val="0"/>
          <w:szCs w:val="20"/>
          <w:lang w:val="es-AR"/>
        </w:rPr>
        <w:t>para la activación de la cuenta.</w:t>
      </w:r>
    </w:p>
    <w:p w14:paraId="17649846" w14:textId="0AA248FE" w:rsidR="00A534F1" w:rsidRDefault="00A534F1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Autenticar</w:t>
      </w:r>
      <w:r w:rsidR="005A0CF3">
        <w:rPr>
          <w:rFonts w:ascii="Verdana" w:hAnsi="Verdana"/>
          <w:b w:val="0"/>
          <w:bCs w:val="0"/>
          <w:szCs w:val="20"/>
          <w:lang w:val="es-AR"/>
        </w:rPr>
        <w:t>se</w:t>
      </w:r>
      <w:r>
        <w:rPr>
          <w:rFonts w:ascii="Verdana" w:hAnsi="Verdana"/>
          <w:b w:val="0"/>
          <w:bCs w:val="0"/>
          <w:szCs w:val="20"/>
          <w:lang w:val="es-AR"/>
        </w:rPr>
        <w:t xml:space="preserve"> por CUIL y clave.</w:t>
      </w:r>
      <w:r w:rsidR="005D4B3D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2E2EAE">
        <w:rPr>
          <w:rFonts w:ascii="Verdana" w:hAnsi="Verdana"/>
          <w:b w:val="0"/>
          <w:bCs w:val="0"/>
          <w:szCs w:val="20"/>
          <w:lang w:val="es-AR"/>
        </w:rPr>
        <w:t>En este caso, d</w:t>
      </w:r>
      <w:r w:rsidR="005D4B3D">
        <w:rPr>
          <w:rFonts w:ascii="Verdana" w:hAnsi="Verdana"/>
          <w:b w:val="0"/>
          <w:bCs w:val="0"/>
          <w:szCs w:val="20"/>
          <w:lang w:val="es-AR"/>
        </w:rPr>
        <w:t xml:space="preserve">eberá controlarse si el usuario está habilitado o no </w:t>
      </w:r>
      <w:r w:rsidR="005A4BF4">
        <w:rPr>
          <w:rFonts w:ascii="Verdana" w:hAnsi="Verdana"/>
          <w:b w:val="0"/>
          <w:bCs w:val="0"/>
          <w:szCs w:val="20"/>
          <w:lang w:val="es-AR"/>
        </w:rPr>
        <w:t>para</w:t>
      </w:r>
      <w:r w:rsidR="009A44C1">
        <w:rPr>
          <w:rFonts w:ascii="Verdana" w:hAnsi="Verdana"/>
          <w:b w:val="0"/>
          <w:bCs w:val="0"/>
          <w:szCs w:val="20"/>
          <w:lang w:val="es-AR"/>
        </w:rPr>
        <w:t xml:space="preserve"> el</w:t>
      </w:r>
      <w:r w:rsidR="005D4B3D">
        <w:rPr>
          <w:rFonts w:ascii="Verdana" w:hAnsi="Verdana"/>
          <w:b w:val="0"/>
          <w:bCs w:val="0"/>
          <w:szCs w:val="20"/>
          <w:lang w:val="es-AR"/>
        </w:rPr>
        <w:t xml:space="preserve"> uso de la aplicación.</w:t>
      </w:r>
    </w:p>
    <w:p w14:paraId="1C4512CC" w14:textId="2B816F4C" w:rsidR="00425E16" w:rsidRDefault="00EA3A9C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Consultar noticias</w:t>
      </w:r>
      <w:r w:rsidR="005154CF">
        <w:rPr>
          <w:rFonts w:ascii="Verdana" w:hAnsi="Verdana"/>
          <w:b w:val="0"/>
          <w:bCs w:val="0"/>
          <w:szCs w:val="20"/>
          <w:lang w:val="es-AR"/>
        </w:rPr>
        <w:t xml:space="preserve"> y avisos varios </w:t>
      </w:r>
      <w:r w:rsidR="00600113">
        <w:rPr>
          <w:rFonts w:ascii="Verdana" w:hAnsi="Verdana"/>
          <w:b w:val="0"/>
          <w:bCs w:val="0"/>
          <w:szCs w:val="20"/>
          <w:lang w:val="es-AR"/>
        </w:rPr>
        <w:t>de ambos gobiernos.</w:t>
      </w:r>
      <w:r w:rsidR="00980691">
        <w:rPr>
          <w:rFonts w:ascii="Verdana" w:hAnsi="Verdana"/>
          <w:b w:val="0"/>
          <w:bCs w:val="0"/>
          <w:szCs w:val="20"/>
          <w:lang w:val="es-AR"/>
        </w:rPr>
        <w:t xml:space="preserve"> Esta información deberá formar parte del </w:t>
      </w:r>
      <w:r w:rsidR="00917F7C">
        <w:rPr>
          <w:rFonts w:ascii="Verdana" w:hAnsi="Verdana"/>
          <w:b w:val="0"/>
          <w:bCs w:val="0"/>
          <w:szCs w:val="20"/>
          <w:lang w:val="es-AR"/>
        </w:rPr>
        <w:t>home</w:t>
      </w:r>
      <w:r w:rsidR="00980691">
        <w:rPr>
          <w:rFonts w:ascii="Verdana" w:hAnsi="Verdana"/>
          <w:b w:val="0"/>
          <w:bCs w:val="0"/>
          <w:szCs w:val="20"/>
          <w:lang w:val="es-AR"/>
        </w:rPr>
        <w:t xml:space="preserve"> de la aplicación.</w:t>
      </w:r>
    </w:p>
    <w:p w14:paraId="394E6380" w14:textId="3F0BEF39" w:rsidR="00C51507" w:rsidRDefault="00C51507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Solicitar asistencia para cualquiera de </w:t>
      </w:r>
      <w:r w:rsidR="005A4BF4">
        <w:rPr>
          <w:rFonts w:ascii="Verdana" w:hAnsi="Verdana"/>
          <w:b w:val="0"/>
          <w:bCs w:val="0"/>
          <w:szCs w:val="20"/>
          <w:lang w:val="es-AR"/>
        </w:rPr>
        <w:t>l</w:t>
      </w:r>
      <w:r>
        <w:rPr>
          <w:rFonts w:ascii="Verdana" w:hAnsi="Verdana"/>
          <w:b w:val="0"/>
          <w:bCs w:val="0"/>
          <w:szCs w:val="20"/>
          <w:lang w:val="es-AR"/>
        </w:rPr>
        <w:t>as entidades</w:t>
      </w:r>
      <w:r w:rsidR="005A4BF4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680510">
        <w:rPr>
          <w:rFonts w:ascii="Verdana" w:hAnsi="Verdana"/>
          <w:b w:val="0"/>
          <w:bCs w:val="0"/>
          <w:szCs w:val="20"/>
          <w:lang w:val="es-AR"/>
        </w:rPr>
        <w:t>disponibles</w:t>
      </w:r>
      <w:r w:rsidR="00587DE7">
        <w:rPr>
          <w:rFonts w:ascii="Verdana" w:hAnsi="Verdana"/>
          <w:b w:val="0"/>
          <w:bCs w:val="0"/>
          <w:szCs w:val="20"/>
          <w:lang w:val="es-AR"/>
        </w:rPr>
        <w:t>.</w:t>
      </w:r>
      <w:r w:rsidR="00A632E0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587DE7">
        <w:rPr>
          <w:rFonts w:ascii="Verdana" w:hAnsi="Verdana"/>
          <w:b w:val="0"/>
          <w:bCs w:val="0"/>
          <w:szCs w:val="20"/>
          <w:lang w:val="es-AR"/>
        </w:rPr>
        <w:t>Para ello,</w:t>
      </w:r>
      <w:r w:rsidR="00A632E0">
        <w:rPr>
          <w:rFonts w:ascii="Verdana" w:hAnsi="Verdana"/>
          <w:b w:val="0"/>
          <w:bCs w:val="0"/>
          <w:szCs w:val="20"/>
          <w:lang w:val="es-AR"/>
        </w:rPr>
        <w:t xml:space="preserve"> e</w:t>
      </w:r>
      <w:r w:rsidR="00121FB3">
        <w:rPr>
          <w:rFonts w:ascii="Verdana" w:hAnsi="Verdana"/>
          <w:b w:val="0"/>
          <w:bCs w:val="0"/>
          <w:szCs w:val="20"/>
          <w:lang w:val="es-AR"/>
        </w:rPr>
        <w:t xml:space="preserve">l usuario </w:t>
      </w:r>
      <w:r w:rsidR="009A44C1">
        <w:rPr>
          <w:rFonts w:ascii="Verdana" w:hAnsi="Verdana"/>
          <w:b w:val="0"/>
          <w:bCs w:val="0"/>
          <w:szCs w:val="20"/>
          <w:lang w:val="es-AR"/>
        </w:rPr>
        <w:t xml:space="preserve">deberá estar habilitado y será </w:t>
      </w:r>
      <w:r w:rsidR="00A632E0">
        <w:rPr>
          <w:rFonts w:ascii="Verdana" w:hAnsi="Verdana"/>
          <w:b w:val="0"/>
          <w:bCs w:val="0"/>
          <w:szCs w:val="20"/>
          <w:lang w:val="es-AR"/>
        </w:rPr>
        <w:t>obligatoria su geolocalización. P</w:t>
      </w:r>
      <w:r w:rsidR="00121FB3">
        <w:rPr>
          <w:rFonts w:ascii="Verdana" w:hAnsi="Verdana"/>
          <w:b w:val="0"/>
          <w:bCs w:val="0"/>
          <w:szCs w:val="20"/>
          <w:lang w:val="es-AR"/>
        </w:rPr>
        <w:t xml:space="preserve">odrá </w:t>
      </w:r>
      <w:r w:rsidR="00CA489F">
        <w:rPr>
          <w:rFonts w:ascii="Verdana" w:hAnsi="Verdana"/>
          <w:b w:val="0"/>
          <w:bCs w:val="0"/>
          <w:szCs w:val="20"/>
          <w:lang w:val="es-AR"/>
        </w:rPr>
        <w:t>subir fotos</w:t>
      </w:r>
      <w:r w:rsidR="002E2EAE">
        <w:rPr>
          <w:rFonts w:ascii="Verdana" w:hAnsi="Verdana"/>
          <w:b w:val="0"/>
          <w:bCs w:val="0"/>
          <w:szCs w:val="20"/>
          <w:lang w:val="es-AR"/>
        </w:rPr>
        <w:t xml:space="preserve"> y</w:t>
      </w:r>
      <w:r w:rsidR="00CD587A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CA489F">
        <w:rPr>
          <w:rFonts w:ascii="Verdana" w:hAnsi="Verdana"/>
          <w:b w:val="0"/>
          <w:bCs w:val="0"/>
          <w:szCs w:val="20"/>
          <w:lang w:val="es-AR"/>
        </w:rPr>
        <w:t>audios</w:t>
      </w:r>
      <w:r w:rsidR="007B1141">
        <w:rPr>
          <w:rFonts w:ascii="Verdana" w:hAnsi="Verdana"/>
          <w:b w:val="0"/>
          <w:bCs w:val="0"/>
          <w:szCs w:val="20"/>
          <w:lang w:val="es-AR"/>
        </w:rPr>
        <w:t xml:space="preserve"> además de escribir</w:t>
      </w:r>
      <w:r w:rsidR="00992306">
        <w:rPr>
          <w:rFonts w:ascii="Verdana" w:hAnsi="Verdana"/>
          <w:b w:val="0"/>
          <w:bCs w:val="0"/>
          <w:szCs w:val="20"/>
          <w:lang w:val="es-AR"/>
        </w:rPr>
        <w:t xml:space="preserve"> un mensaje</w:t>
      </w:r>
      <w:r w:rsidR="00CA489F">
        <w:rPr>
          <w:rFonts w:ascii="Verdana" w:hAnsi="Verdana"/>
          <w:b w:val="0"/>
          <w:bCs w:val="0"/>
          <w:szCs w:val="20"/>
          <w:lang w:val="es-AR"/>
        </w:rPr>
        <w:t>.</w:t>
      </w:r>
    </w:p>
    <w:p w14:paraId="743E3DBE" w14:textId="46FC5373" w:rsidR="00A22460" w:rsidRDefault="00A22460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Realizar un seguimiento de la asistencia solicitada.</w:t>
      </w:r>
      <w:r w:rsidR="009F1879">
        <w:rPr>
          <w:rFonts w:ascii="Verdana" w:hAnsi="Verdana"/>
          <w:b w:val="0"/>
          <w:bCs w:val="0"/>
          <w:szCs w:val="20"/>
          <w:lang w:val="es-AR"/>
        </w:rPr>
        <w:t xml:space="preserve"> En este caso, </w:t>
      </w:r>
      <w:r w:rsidR="00BB17BA">
        <w:rPr>
          <w:rFonts w:ascii="Verdana" w:hAnsi="Verdana"/>
          <w:b w:val="0"/>
          <w:bCs w:val="0"/>
          <w:szCs w:val="20"/>
          <w:lang w:val="es-AR"/>
        </w:rPr>
        <w:t>la entidad responsable</w:t>
      </w:r>
      <w:r w:rsidR="00F52C76">
        <w:rPr>
          <w:rFonts w:ascii="Verdana" w:hAnsi="Verdana"/>
          <w:b w:val="0"/>
          <w:bCs w:val="0"/>
          <w:szCs w:val="20"/>
          <w:lang w:val="es-AR"/>
        </w:rPr>
        <w:t xml:space="preserve"> de la asistencia</w:t>
      </w:r>
      <w:r w:rsidR="00BB17BA">
        <w:rPr>
          <w:rFonts w:ascii="Verdana" w:hAnsi="Verdana"/>
          <w:b w:val="0"/>
          <w:bCs w:val="0"/>
          <w:szCs w:val="20"/>
          <w:lang w:val="es-AR"/>
        </w:rPr>
        <w:t xml:space="preserve"> podrá comunicarse a través de mensajes </w:t>
      </w:r>
      <w:r w:rsidR="00640801">
        <w:rPr>
          <w:rFonts w:ascii="Verdana" w:hAnsi="Verdana"/>
          <w:b w:val="0"/>
          <w:bCs w:val="0"/>
          <w:szCs w:val="20"/>
          <w:lang w:val="es-AR"/>
        </w:rPr>
        <w:t xml:space="preserve">instantáneos </w:t>
      </w:r>
      <w:r w:rsidR="00BB17BA">
        <w:rPr>
          <w:rFonts w:ascii="Verdana" w:hAnsi="Verdana"/>
          <w:b w:val="0"/>
          <w:bCs w:val="0"/>
          <w:szCs w:val="20"/>
          <w:lang w:val="es-AR"/>
        </w:rPr>
        <w:t>con el usuario.</w:t>
      </w:r>
    </w:p>
    <w:p w14:paraId="4D423B95" w14:textId="4E1226E2" w:rsidR="00A22460" w:rsidRDefault="00A22460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 xml:space="preserve">Consultar un histórico </w:t>
      </w:r>
      <w:r w:rsidR="00F07954">
        <w:rPr>
          <w:rFonts w:ascii="Verdana" w:hAnsi="Verdana"/>
          <w:b w:val="0"/>
          <w:bCs w:val="0"/>
          <w:szCs w:val="20"/>
          <w:lang w:val="es-AR"/>
        </w:rPr>
        <w:t xml:space="preserve">de las asistencias </w:t>
      </w:r>
      <w:r w:rsidR="00E7135E">
        <w:rPr>
          <w:rFonts w:ascii="Verdana" w:hAnsi="Verdana"/>
          <w:b w:val="0"/>
          <w:bCs w:val="0"/>
          <w:szCs w:val="20"/>
          <w:lang w:val="es-AR"/>
        </w:rPr>
        <w:t>recibidas</w:t>
      </w:r>
      <w:r w:rsidR="00F07954">
        <w:rPr>
          <w:rFonts w:ascii="Verdana" w:hAnsi="Verdana"/>
          <w:b w:val="0"/>
          <w:bCs w:val="0"/>
          <w:szCs w:val="20"/>
          <w:lang w:val="es-AR"/>
        </w:rPr>
        <w:t>.</w:t>
      </w:r>
    </w:p>
    <w:p w14:paraId="296A7E00" w14:textId="4205D6FA" w:rsidR="00E7135E" w:rsidRDefault="00E7135E" w:rsidP="006233A0">
      <w:pPr>
        <w:pStyle w:val="Sangradetextonormal"/>
        <w:numPr>
          <w:ilvl w:val="0"/>
          <w:numId w:val="33"/>
        </w:numPr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Cancelar una asistencia pendiente.</w:t>
      </w:r>
      <w:r w:rsidR="00634A49">
        <w:rPr>
          <w:rFonts w:ascii="Verdana" w:hAnsi="Verdana"/>
          <w:b w:val="0"/>
          <w:bCs w:val="0"/>
          <w:szCs w:val="20"/>
          <w:lang w:val="es-AR"/>
        </w:rPr>
        <w:t xml:space="preserve"> En este caso, </w:t>
      </w:r>
      <w:r w:rsidR="00C76352">
        <w:rPr>
          <w:rFonts w:ascii="Verdana" w:hAnsi="Verdana"/>
          <w:b w:val="0"/>
          <w:bCs w:val="0"/>
          <w:szCs w:val="20"/>
          <w:lang w:val="es-AR"/>
        </w:rPr>
        <w:t xml:space="preserve">el sistema </w:t>
      </w:r>
      <w:r w:rsidR="00EA516A">
        <w:rPr>
          <w:rFonts w:ascii="Verdana" w:hAnsi="Verdana"/>
          <w:b w:val="0"/>
          <w:bCs w:val="0"/>
          <w:szCs w:val="20"/>
          <w:lang w:val="es-AR"/>
        </w:rPr>
        <w:t>deberá</w:t>
      </w:r>
      <w:r w:rsidR="00C76352">
        <w:rPr>
          <w:rFonts w:ascii="Verdana" w:hAnsi="Verdana"/>
          <w:b w:val="0"/>
          <w:bCs w:val="0"/>
          <w:szCs w:val="20"/>
          <w:lang w:val="es-AR"/>
        </w:rPr>
        <w:t xml:space="preserve"> manejar un registro de todas sus cancelaciones. Al llegar a un</w:t>
      </w:r>
      <w:r w:rsidR="00634A49">
        <w:rPr>
          <w:rFonts w:ascii="Verdana" w:hAnsi="Verdana"/>
          <w:b w:val="0"/>
          <w:bCs w:val="0"/>
          <w:szCs w:val="20"/>
          <w:lang w:val="es-AR"/>
        </w:rPr>
        <w:t xml:space="preserve"> total de 3 (tres)</w:t>
      </w:r>
      <w:r w:rsidR="001F77C6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CB5A24">
        <w:rPr>
          <w:rFonts w:ascii="Verdana" w:hAnsi="Verdana"/>
          <w:b w:val="0"/>
          <w:bCs w:val="0"/>
          <w:szCs w:val="20"/>
          <w:lang w:val="es-AR"/>
        </w:rPr>
        <w:t xml:space="preserve">cancelaciones en un mes o 10 (diez) en 6 </w:t>
      </w:r>
      <w:r w:rsidR="000565DC">
        <w:rPr>
          <w:rFonts w:ascii="Verdana" w:hAnsi="Verdana"/>
          <w:b w:val="0"/>
          <w:bCs w:val="0"/>
          <w:szCs w:val="20"/>
          <w:lang w:val="es-AR"/>
        </w:rPr>
        <w:t>(seis) meses</w:t>
      </w:r>
      <w:r w:rsidR="00634A49">
        <w:rPr>
          <w:rFonts w:ascii="Verdana" w:hAnsi="Verdana"/>
          <w:b w:val="0"/>
          <w:bCs w:val="0"/>
          <w:szCs w:val="20"/>
          <w:lang w:val="es-AR"/>
        </w:rPr>
        <w:t xml:space="preserve"> quedará inhabilitado en el uso de la aplicación hasta que </w:t>
      </w:r>
      <w:r w:rsidR="004E5906">
        <w:rPr>
          <w:rFonts w:ascii="Verdana" w:hAnsi="Verdana"/>
          <w:b w:val="0"/>
          <w:bCs w:val="0"/>
          <w:szCs w:val="20"/>
          <w:lang w:val="es-AR"/>
        </w:rPr>
        <w:t>se acerque a</w:t>
      </w:r>
      <w:r w:rsidR="00D23713">
        <w:rPr>
          <w:rFonts w:ascii="Verdana" w:hAnsi="Verdana"/>
          <w:b w:val="0"/>
          <w:bCs w:val="0"/>
          <w:szCs w:val="20"/>
          <w:lang w:val="es-AR"/>
        </w:rPr>
        <w:t xml:space="preserve"> la </w:t>
      </w:r>
      <w:r w:rsidR="00FC6046">
        <w:rPr>
          <w:rFonts w:ascii="Verdana" w:hAnsi="Verdana"/>
          <w:b w:val="0"/>
          <w:bCs w:val="0"/>
          <w:szCs w:val="20"/>
          <w:lang w:val="es-AR"/>
        </w:rPr>
        <w:t>C</w:t>
      </w:r>
      <w:r w:rsidR="00D23713">
        <w:rPr>
          <w:rFonts w:ascii="Verdana" w:hAnsi="Verdana"/>
          <w:b w:val="0"/>
          <w:bCs w:val="0"/>
          <w:szCs w:val="20"/>
          <w:lang w:val="es-AR"/>
        </w:rPr>
        <w:t>entral de Policías para solicitar la reactivación de la cuenta.</w:t>
      </w:r>
      <w:r w:rsidR="00385AF0">
        <w:rPr>
          <w:rFonts w:ascii="Verdana" w:hAnsi="Verdana"/>
          <w:b w:val="0"/>
          <w:bCs w:val="0"/>
          <w:szCs w:val="20"/>
          <w:lang w:val="es-AR"/>
        </w:rPr>
        <w:t xml:space="preserve"> </w:t>
      </w:r>
    </w:p>
    <w:p w14:paraId="64FC7F72" w14:textId="02D84C91" w:rsidR="00B03677" w:rsidRDefault="00B03677" w:rsidP="00B03677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22FB3672" w14:textId="0130A4F6" w:rsidR="00C048B4" w:rsidRDefault="00A54405" w:rsidP="00FF4D82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Además, d</w:t>
      </w:r>
      <w:r w:rsidR="006E711F">
        <w:rPr>
          <w:rFonts w:ascii="Verdana" w:hAnsi="Verdana"/>
          <w:b w:val="0"/>
          <w:bCs w:val="0"/>
          <w:szCs w:val="20"/>
          <w:lang w:val="es-AR"/>
        </w:rPr>
        <w:t xml:space="preserve">eberá contemplarse que </w:t>
      </w:r>
      <w:r w:rsidR="00B551F2">
        <w:rPr>
          <w:rFonts w:ascii="Verdana" w:hAnsi="Verdana"/>
          <w:b w:val="0"/>
          <w:bCs w:val="0"/>
          <w:szCs w:val="20"/>
          <w:lang w:val="es-AR"/>
        </w:rPr>
        <w:t>cada entidad puede estar disponible o no</w:t>
      </w:r>
      <w:r w:rsidR="006929AE">
        <w:rPr>
          <w:rFonts w:ascii="Verdana" w:hAnsi="Verdana"/>
          <w:b w:val="0"/>
          <w:bCs w:val="0"/>
          <w:szCs w:val="20"/>
          <w:lang w:val="es-AR"/>
        </w:rPr>
        <w:t xml:space="preserve"> en la aplicación</w:t>
      </w:r>
      <w:r w:rsidR="00B551F2">
        <w:rPr>
          <w:rFonts w:ascii="Verdana" w:hAnsi="Verdana"/>
          <w:b w:val="0"/>
          <w:bCs w:val="0"/>
          <w:szCs w:val="20"/>
          <w:lang w:val="es-AR"/>
        </w:rPr>
        <w:t>. En caso de que no lo esté,</w:t>
      </w:r>
      <w:r w:rsidR="006929AE">
        <w:rPr>
          <w:rFonts w:ascii="Verdana" w:hAnsi="Verdana"/>
          <w:b w:val="0"/>
          <w:bCs w:val="0"/>
          <w:szCs w:val="20"/>
          <w:lang w:val="es-AR"/>
        </w:rPr>
        <w:t xml:space="preserve"> se deberá informar debidamente al usuario</w:t>
      </w:r>
      <w:r w:rsidR="00E92343">
        <w:rPr>
          <w:rFonts w:ascii="Verdana" w:hAnsi="Verdana"/>
          <w:b w:val="0"/>
          <w:bCs w:val="0"/>
          <w:szCs w:val="20"/>
          <w:lang w:val="es-AR"/>
        </w:rPr>
        <w:t xml:space="preserve"> brindando información de contactos adicionales con los cuales </w:t>
      </w:r>
      <w:r w:rsidR="00BE62F4">
        <w:rPr>
          <w:rFonts w:ascii="Verdana" w:hAnsi="Verdana"/>
          <w:b w:val="0"/>
          <w:bCs w:val="0"/>
          <w:szCs w:val="20"/>
          <w:lang w:val="es-AR"/>
        </w:rPr>
        <w:t>poder comunicarse.</w:t>
      </w:r>
    </w:p>
    <w:p w14:paraId="467821CD" w14:textId="09B57CBC" w:rsidR="006E711F" w:rsidRDefault="006E711F" w:rsidP="00FF4D82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127EE1CF" w14:textId="77777777" w:rsidR="006E711F" w:rsidRDefault="006E711F" w:rsidP="00FF4D82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p w14:paraId="27763E27" w14:textId="0863A71F" w:rsidR="00F04030" w:rsidRDefault="002406DD" w:rsidP="00FF4D82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  <w:r>
        <w:rPr>
          <w:rFonts w:ascii="Verdana" w:hAnsi="Verdana"/>
          <w:b w:val="0"/>
          <w:bCs w:val="0"/>
          <w:szCs w:val="20"/>
          <w:lang w:val="es-AR"/>
        </w:rPr>
        <w:t>NOTA: La consigna</w:t>
      </w:r>
      <w:r w:rsidR="001B597C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327409">
        <w:rPr>
          <w:rFonts w:ascii="Verdana" w:hAnsi="Verdana"/>
          <w:b w:val="0"/>
          <w:bCs w:val="0"/>
          <w:szCs w:val="20"/>
          <w:lang w:val="es-AR"/>
        </w:rPr>
        <w:t>se basa en</w:t>
      </w:r>
      <w:r w:rsidR="001B597C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7071B1">
        <w:rPr>
          <w:rFonts w:ascii="Verdana" w:hAnsi="Verdana"/>
          <w:b w:val="0"/>
          <w:bCs w:val="0"/>
          <w:szCs w:val="20"/>
          <w:lang w:val="es-AR"/>
        </w:rPr>
        <w:t>la idea</w:t>
      </w:r>
      <w:r w:rsidR="001B597C">
        <w:rPr>
          <w:rFonts w:ascii="Verdana" w:hAnsi="Verdana"/>
          <w:b w:val="0"/>
          <w:bCs w:val="0"/>
          <w:szCs w:val="20"/>
          <w:lang w:val="es-AR"/>
        </w:rPr>
        <w:t xml:space="preserve"> </w:t>
      </w:r>
      <w:r w:rsidR="007071B1">
        <w:rPr>
          <w:rFonts w:ascii="Verdana" w:hAnsi="Verdana"/>
          <w:b w:val="0"/>
          <w:bCs w:val="0"/>
          <w:szCs w:val="20"/>
          <w:lang w:val="es-AR"/>
        </w:rPr>
        <w:t>propuesta por</w:t>
      </w:r>
      <w:r w:rsidR="001B597C">
        <w:rPr>
          <w:rFonts w:ascii="Verdana" w:hAnsi="Verdana"/>
          <w:b w:val="0"/>
          <w:bCs w:val="0"/>
          <w:szCs w:val="20"/>
          <w:lang w:val="es-AR"/>
        </w:rPr>
        <w:t xml:space="preserve">: </w:t>
      </w:r>
      <w:r w:rsidR="00F04030" w:rsidRPr="00F04030">
        <w:rPr>
          <w:rFonts w:ascii="Verdana" w:hAnsi="Verdana"/>
          <w:b w:val="0"/>
          <w:bCs w:val="0"/>
          <w:szCs w:val="20"/>
          <w:lang w:val="es-AR"/>
        </w:rPr>
        <w:t>Arteaga</w:t>
      </w:r>
      <w:r w:rsidR="00F04030">
        <w:rPr>
          <w:rFonts w:ascii="Verdana" w:hAnsi="Verdana"/>
          <w:b w:val="0"/>
          <w:bCs w:val="0"/>
          <w:szCs w:val="20"/>
          <w:lang w:val="es-AR"/>
        </w:rPr>
        <w:t>,</w:t>
      </w:r>
      <w:r w:rsidR="00F04030" w:rsidRPr="00F04030">
        <w:rPr>
          <w:rFonts w:ascii="Verdana" w:hAnsi="Verdana"/>
          <w:b w:val="0"/>
          <w:bCs w:val="0"/>
          <w:szCs w:val="20"/>
          <w:lang w:val="es-AR"/>
        </w:rPr>
        <w:t xml:space="preserve"> Grosso</w:t>
      </w:r>
      <w:r w:rsidR="00F04030">
        <w:rPr>
          <w:rFonts w:ascii="Verdana" w:hAnsi="Verdana"/>
          <w:b w:val="0"/>
          <w:bCs w:val="0"/>
          <w:szCs w:val="20"/>
          <w:lang w:val="es-AR"/>
        </w:rPr>
        <w:t>,</w:t>
      </w:r>
      <w:r w:rsidR="00F04030" w:rsidRPr="00F04030">
        <w:rPr>
          <w:rFonts w:ascii="Verdana" w:hAnsi="Verdana"/>
          <w:b w:val="0"/>
          <w:bCs w:val="0"/>
          <w:szCs w:val="20"/>
          <w:lang w:val="es-AR"/>
        </w:rPr>
        <w:t xml:space="preserve"> Riveros</w:t>
      </w:r>
      <w:r w:rsidR="00F04030">
        <w:rPr>
          <w:rFonts w:ascii="Verdana" w:hAnsi="Verdana"/>
          <w:b w:val="0"/>
          <w:bCs w:val="0"/>
          <w:szCs w:val="20"/>
          <w:lang w:val="es-AR"/>
        </w:rPr>
        <w:t xml:space="preserve"> y</w:t>
      </w:r>
      <w:r w:rsidR="00F04030" w:rsidRPr="00F04030">
        <w:rPr>
          <w:rFonts w:ascii="Verdana" w:hAnsi="Verdana"/>
          <w:b w:val="0"/>
          <w:bCs w:val="0"/>
          <w:szCs w:val="20"/>
          <w:lang w:val="es-AR"/>
        </w:rPr>
        <w:t xml:space="preserve"> Sironi</w:t>
      </w:r>
      <w:r w:rsidR="00F04030">
        <w:rPr>
          <w:rFonts w:ascii="Verdana" w:hAnsi="Verdana"/>
          <w:b w:val="0"/>
          <w:bCs w:val="0"/>
          <w:szCs w:val="20"/>
          <w:lang w:val="es-AR"/>
        </w:rPr>
        <w:t>.</w:t>
      </w:r>
    </w:p>
    <w:p w14:paraId="3F792691" w14:textId="77777777" w:rsidR="00F04030" w:rsidRPr="00897A54" w:rsidRDefault="00F04030" w:rsidP="00FF4D82">
      <w:pPr>
        <w:pStyle w:val="Sangradetextonormal"/>
        <w:ind w:left="0"/>
        <w:rPr>
          <w:rFonts w:ascii="Verdana" w:hAnsi="Verdana"/>
          <w:b w:val="0"/>
          <w:bCs w:val="0"/>
          <w:szCs w:val="20"/>
          <w:lang w:val="es-AR"/>
        </w:rPr>
      </w:pPr>
    </w:p>
    <w:sectPr w:rsidR="00F04030" w:rsidRPr="00897A54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BC5B" w14:textId="77777777" w:rsidR="00065C59" w:rsidRDefault="00065C59">
      <w:r>
        <w:separator/>
      </w:r>
    </w:p>
  </w:endnote>
  <w:endnote w:type="continuationSeparator" w:id="0">
    <w:p w14:paraId="4518282C" w14:textId="77777777" w:rsidR="00065C59" w:rsidRDefault="0006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5C5F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BD79BC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4AD9146" w14:textId="77777777">
      <w:tc>
        <w:tcPr>
          <w:tcW w:w="3490" w:type="dxa"/>
        </w:tcPr>
        <w:p w14:paraId="429D10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Lic</w:t>
          </w:r>
          <w:proofErr w:type="spellEnd"/>
          <w:r>
            <w:rPr>
              <w:lang w:val="en-US"/>
            </w:rPr>
            <w:t xml:space="preserve">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14:paraId="1E7D30BE" w14:textId="1773628A" w:rsidR="006D0052" w:rsidRDefault="00980E3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43C3AC1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D4C19" w14:textId="77777777" w:rsidR="00065C59" w:rsidRDefault="00065C59">
      <w:r>
        <w:separator/>
      </w:r>
    </w:p>
  </w:footnote>
  <w:footnote w:type="continuationSeparator" w:id="0">
    <w:p w14:paraId="280E2A0E" w14:textId="77777777" w:rsidR="00065C59" w:rsidRDefault="0006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A44870" w14:paraId="15671185" w14:textId="77777777" w:rsidTr="00785A5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433C649" w14:textId="64AF5382" w:rsidR="00A44870" w:rsidRDefault="00D04D9E" w:rsidP="00A44870">
          <w:pPr>
            <w:jc w:val="center"/>
            <w:rPr>
              <w:smallCaps/>
            </w:rPr>
          </w:pPr>
          <w:r w:rsidRPr="00785A5A">
            <w:rPr>
              <w:noProof/>
              <w:lang w:val="es-AR" w:eastAsia="es-AR"/>
            </w:rPr>
            <w:drawing>
              <wp:inline distT="0" distB="0" distL="0" distR="0" wp14:anchorId="59AD8FF3" wp14:editId="1E70B3D2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4AC04E" w14:textId="0A7DAE3E" w:rsidR="00A44870" w:rsidRDefault="00A44870" w:rsidP="00A44870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980E3D">
            <w:rPr>
              <w:smallCaps/>
            </w:rPr>
            <w:t>/2014</w:t>
          </w:r>
        </w:p>
        <w:p w14:paraId="7BC02562" w14:textId="77777777" w:rsidR="00A44870" w:rsidRDefault="00A44870" w:rsidP="00A44870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A44870" w14:paraId="199D725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17EAF7" w14:textId="77777777" w:rsidR="00A44870" w:rsidRDefault="00A44870" w:rsidP="00A44870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9DE2CA" w14:textId="77777777" w:rsidR="00A44870" w:rsidRDefault="00A44870" w:rsidP="00A44870">
          <w:pPr>
            <w:rPr>
              <w:smallCaps/>
            </w:rPr>
          </w:pPr>
        </w:p>
        <w:p w14:paraId="52125026" w14:textId="77777777" w:rsidR="00A44870" w:rsidRDefault="00A44870" w:rsidP="00A44870">
          <w:pPr>
            <w:rPr>
              <w:smallCaps/>
            </w:rPr>
          </w:pPr>
        </w:p>
        <w:p w14:paraId="2399A9CF" w14:textId="4729222E" w:rsidR="00A44870" w:rsidRDefault="00C12054" w:rsidP="00A44870">
          <w:pPr>
            <w:rPr>
              <w:smallCaps/>
            </w:rPr>
          </w:pPr>
          <w:r>
            <w:rPr>
              <w:smallCaps/>
            </w:rPr>
            <w:t>Caso de Estudio</w:t>
          </w:r>
          <w:r w:rsidR="008B04E7">
            <w:rPr>
              <w:smallCaps/>
            </w:rPr>
            <w:t xml:space="preserve">: </w:t>
          </w:r>
          <w:proofErr w:type="spellStart"/>
          <w:r w:rsidR="008B04E7">
            <w:rPr>
              <w:smallCaps/>
            </w:rPr>
            <w:t>Rescue</w:t>
          </w:r>
          <w:proofErr w:type="spellEnd"/>
          <w:r w:rsidR="008B04E7">
            <w:rPr>
              <w:smallCaps/>
            </w:rPr>
            <w:t xml:space="preserve"> APP</w:t>
          </w:r>
        </w:p>
        <w:p w14:paraId="5914222B" w14:textId="77777777" w:rsidR="00A44870" w:rsidRDefault="00A44870" w:rsidP="00A44870">
          <w:pPr>
            <w:rPr>
              <w:smallCaps/>
            </w:rPr>
          </w:pPr>
        </w:p>
        <w:p w14:paraId="746FBFC2" w14:textId="77777777" w:rsidR="00A44870" w:rsidRDefault="00A44870" w:rsidP="00A44870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1C6424" w14:textId="77777777" w:rsidR="00C12054" w:rsidRDefault="00C12054" w:rsidP="00A44870">
          <w:pPr>
            <w:rPr>
              <w:smallCaps/>
            </w:rPr>
          </w:pPr>
        </w:p>
        <w:p w14:paraId="223AC439" w14:textId="77777777" w:rsidR="00C12054" w:rsidRDefault="00C12054" w:rsidP="00A44870">
          <w:pPr>
            <w:rPr>
              <w:smallCaps/>
            </w:rPr>
          </w:pPr>
        </w:p>
        <w:p w14:paraId="43867E06" w14:textId="7542C5A3" w:rsidR="00A44870" w:rsidRDefault="00C12054" w:rsidP="008B3B8E">
          <w:pPr>
            <w:rPr>
              <w:smallCaps/>
            </w:rPr>
          </w:pPr>
          <w:r>
            <w:rPr>
              <w:smallCaps/>
            </w:rPr>
            <w:t>Fecha</w:t>
          </w:r>
          <w:r w:rsidR="00A44870">
            <w:rPr>
              <w:smallCaps/>
            </w:rPr>
            <w:t xml:space="preserve">: </w:t>
          </w:r>
          <w:r w:rsidR="009D046E">
            <w:rPr>
              <w:smallCaps/>
            </w:rPr>
            <w:t>2</w:t>
          </w:r>
          <w:r w:rsidR="00136B10">
            <w:rPr>
              <w:smallCaps/>
            </w:rPr>
            <w:t>2</w:t>
          </w:r>
          <w:r w:rsidR="00A44870">
            <w:rPr>
              <w:smallCaps/>
            </w:rPr>
            <w:t>-</w:t>
          </w:r>
          <w:r>
            <w:rPr>
              <w:smallCaps/>
            </w:rPr>
            <w:t>1</w:t>
          </w:r>
          <w:r w:rsidR="00136B10">
            <w:rPr>
              <w:smallCaps/>
            </w:rPr>
            <w:t>2</w:t>
          </w:r>
          <w:r w:rsidR="00A44870">
            <w:rPr>
              <w:smallCaps/>
            </w:rPr>
            <w:t>-20</w:t>
          </w:r>
          <w:r>
            <w:rPr>
              <w:smallCaps/>
            </w:rPr>
            <w:t>1</w:t>
          </w:r>
          <w:r w:rsidR="00136B10">
            <w:rPr>
              <w:smallCaps/>
            </w:rPr>
            <w:t>9</w:t>
          </w:r>
        </w:p>
      </w:tc>
    </w:tr>
  </w:tbl>
  <w:p w14:paraId="4837418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B62"/>
    <w:multiLevelType w:val="hybridMultilevel"/>
    <w:tmpl w:val="674C303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B7D7E"/>
    <w:multiLevelType w:val="hybridMultilevel"/>
    <w:tmpl w:val="631A78F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C55DB"/>
    <w:multiLevelType w:val="hybridMultilevel"/>
    <w:tmpl w:val="3BCC6A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87D1F"/>
    <w:multiLevelType w:val="hybridMultilevel"/>
    <w:tmpl w:val="844A98A4"/>
    <w:lvl w:ilvl="0" w:tplc="4CFEFF3A">
      <w:start w:val="1"/>
      <w:numFmt w:val="decimal"/>
      <w:lvlText w:val="(%1)"/>
      <w:lvlJc w:val="left"/>
      <w:pPr>
        <w:ind w:left="502" w:hanging="360"/>
      </w:pPr>
      <w:rPr>
        <w:rFonts w:ascii="Verdana" w:eastAsia="Times New Roman" w:hAnsi="Verdana" w:cs="Times New Roman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043475"/>
    <w:multiLevelType w:val="hybridMultilevel"/>
    <w:tmpl w:val="0A98B49A"/>
    <w:lvl w:ilvl="0" w:tplc="E5465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73872"/>
    <w:multiLevelType w:val="hybridMultilevel"/>
    <w:tmpl w:val="9CF29CA8"/>
    <w:lvl w:ilvl="0" w:tplc="3530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78B0"/>
    <w:multiLevelType w:val="hybridMultilevel"/>
    <w:tmpl w:val="FB5240FE"/>
    <w:lvl w:ilvl="0" w:tplc="E76CA01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27C2A"/>
    <w:multiLevelType w:val="hybridMultilevel"/>
    <w:tmpl w:val="2CB81920"/>
    <w:lvl w:ilvl="0" w:tplc="69CC5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09"/>
    <w:multiLevelType w:val="hybridMultilevel"/>
    <w:tmpl w:val="A8DA64DE"/>
    <w:lvl w:ilvl="0" w:tplc="A836A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07B6C"/>
    <w:multiLevelType w:val="hybridMultilevel"/>
    <w:tmpl w:val="4AEA669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425805"/>
    <w:multiLevelType w:val="hybridMultilevel"/>
    <w:tmpl w:val="FC32CCC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C6158"/>
    <w:multiLevelType w:val="hybridMultilevel"/>
    <w:tmpl w:val="2B28F22C"/>
    <w:lvl w:ilvl="0" w:tplc="102820CA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330F"/>
    <w:multiLevelType w:val="hybridMultilevel"/>
    <w:tmpl w:val="FBDE33F0"/>
    <w:lvl w:ilvl="0" w:tplc="F29E5212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7BD"/>
    <w:multiLevelType w:val="hybridMultilevel"/>
    <w:tmpl w:val="B304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190D"/>
    <w:multiLevelType w:val="hybridMultilevel"/>
    <w:tmpl w:val="27E4BE58"/>
    <w:lvl w:ilvl="0" w:tplc="EB8AD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A1C4C"/>
    <w:multiLevelType w:val="hybridMultilevel"/>
    <w:tmpl w:val="7A8A866A"/>
    <w:lvl w:ilvl="0" w:tplc="20688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062D7"/>
    <w:multiLevelType w:val="hybridMultilevel"/>
    <w:tmpl w:val="1C343BD6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3638A"/>
    <w:multiLevelType w:val="hybridMultilevel"/>
    <w:tmpl w:val="023874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315590"/>
    <w:multiLevelType w:val="hybridMultilevel"/>
    <w:tmpl w:val="4EB4CC02"/>
    <w:lvl w:ilvl="0" w:tplc="83E08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631F9"/>
    <w:multiLevelType w:val="hybridMultilevel"/>
    <w:tmpl w:val="704EC3DC"/>
    <w:lvl w:ilvl="0" w:tplc="3612D74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2978"/>
    <w:multiLevelType w:val="hybridMultilevel"/>
    <w:tmpl w:val="5768BBC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EF7920"/>
    <w:multiLevelType w:val="hybridMultilevel"/>
    <w:tmpl w:val="0B90D46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C7239D"/>
    <w:multiLevelType w:val="hybridMultilevel"/>
    <w:tmpl w:val="06C282F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A4F49"/>
    <w:multiLevelType w:val="hybridMultilevel"/>
    <w:tmpl w:val="019AD542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466546"/>
    <w:multiLevelType w:val="hybridMultilevel"/>
    <w:tmpl w:val="EE7A59A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FE01EB"/>
    <w:multiLevelType w:val="hybridMultilevel"/>
    <w:tmpl w:val="35A6718E"/>
    <w:lvl w:ilvl="0" w:tplc="56602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610A6"/>
    <w:multiLevelType w:val="hybridMultilevel"/>
    <w:tmpl w:val="BFE6635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01E2D"/>
    <w:multiLevelType w:val="hybridMultilevel"/>
    <w:tmpl w:val="7BA4B604"/>
    <w:lvl w:ilvl="0" w:tplc="7CBA9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F76070"/>
    <w:multiLevelType w:val="hybridMultilevel"/>
    <w:tmpl w:val="9252D3A4"/>
    <w:lvl w:ilvl="0" w:tplc="C80E4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2C70"/>
    <w:multiLevelType w:val="hybridMultilevel"/>
    <w:tmpl w:val="FDCC1488"/>
    <w:lvl w:ilvl="0" w:tplc="E6F60370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2647F"/>
    <w:multiLevelType w:val="hybridMultilevel"/>
    <w:tmpl w:val="6ACA31DA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1316D2"/>
    <w:multiLevelType w:val="hybridMultilevel"/>
    <w:tmpl w:val="10943952"/>
    <w:lvl w:ilvl="0" w:tplc="DBB2F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C39D6"/>
    <w:multiLevelType w:val="hybridMultilevel"/>
    <w:tmpl w:val="C348171A"/>
    <w:lvl w:ilvl="0" w:tplc="04EE5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9"/>
  </w:num>
  <w:num w:numId="5">
    <w:abstractNumId w:val="30"/>
  </w:num>
  <w:num w:numId="6">
    <w:abstractNumId w:val="0"/>
  </w:num>
  <w:num w:numId="7">
    <w:abstractNumId w:val="22"/>
  </w:num>
  <w:num w:numId="8">
    <w:abstractNumId w:val="2"/>
  </w:num>
  <w:num w:numId="9">
    <w:abstractNumId w:val="16"/>
  </w:num>
  <w:num w:numId="10">
    <w:abstractNumId w:val="20"/>
  </w:num>
  <w:num w:numId="11">
    <w:abstractNumId w:val="23"/>
  </w:num>
  <w:num w:numId="12">
    <w:abstractNumId w:val="17"/>
  </w:num>
  <w:num w:numId="13">
    <w:abstractNumId w:val="1"/>
  </w:num>
  <w:num w:numId="14">
    <w:abstractNumId w:val="26"/>
  </w:num>
  <w:num w:numId="15">
    <w:abstractNumId w:val="24"/>
  </w:num>
  <w:num w:numId="16">
    <w:abstractNumId w:val="15"/>
  </w:num>
  <w:num w:numId="17">
    <w:abstractNumId w:val="6"/>
  </w:num>
  <w:num w:numId="18">
    <w:abstractNumId w:val="4"/>
  </w:num>
  <w:num w:numId="19">
    <w:abstractNumId w:val="28"/>
  </w:num>
  <w:num w:numId="20">
    <w:abstractNumId w:val="19"/>
  </w:num>
  <w:num w:numId="21">
    <w:abstractNumId w:val="25"/>
  </w:num>
  <w:num w:numId="22">
    <w:abstractNumId w:val="8"/>
  </w:num>
  <w:num w:numId="23">
    <w:abstractNumId w:val="29"/>
  </w:num>
  <w:num w:numId="24">
    <w:abstractNumId w:val="14"/>
  </w:num>
  <w:num w:numId="25">
    <w:abstractNumId w:val="18"/>
  </w:num>
  <w:num w:numId="26">
    <w:abstractNumId w:val="27"/>
  </w:num>
  <w:num w:numId="27">
    <w:abstractNumId w:val="11"/>
  </w:num>
  <w:num w:numId="28">
    <w:abstractNumId w:val="5"/>
  </w:num>
  <w:num w:numId="29">
    <w:abstractNumId w:val="31"/>
  </w:num>
  <w:num w:numId="30">
    <w:abstractNumId w:val="32"/>
  </w:num>
  <w:num w:numId="31">
    <w:abstractNumId w:val="3"/>
  </w:num>
  <w:num w:numId="32">
    <w:abstractNumId w:val="7"/>
  </w:num>
  <w:num w:numId="3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716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0"/>
    <w:rsid w:val="000050C1"/>
    <w:rsid w:val="00012399"/>
    <w:rsid w:val="00017040"/>
    <w:rsid w:val="00021D44"/>
    <w:rsid w:val="00026B46"/>
    <w:rsid w:val="00037BFF"/>
    <w:rsid w:val="000552CF"/>
    <w:rsid w:val="000565DC"/>
    <w:rsid w:val="000602E5"/>
    <w:rsid w:val="00065C59"/>
    <w:rsid w:val="0007030C"/>
    <w:rsid w:val="00080D4A"/>
    <w:rsid w:val="00087B90"/>
    <w:rsid w:val="00093FC6"/>
    <w:rsid w:val="000944F9"/>
    <w:rsid w:val="000C2933"/>
    <w:rsid w:val="000D079E"/>
    <w:rsid w:val="000D0EF5"/>
    <w:rsid w:val="000D350D"/>
    <w:rsid w:val="000D50E8"/>
    <w:rsid w:val="000E0534"/>
    <w:rsid w:val="000E65E1"/>
    <w:rsid w:val="000F726C"/>
    <w:rsid w:val="00107D51"/>
    <w:rsid w:val="001173DA"/>
    <w:rsid w:val="00121FB3"/>
    <w:rsid w:val="00122A99"/>
    <w:rsid w:val="00127D53"/>
    <w:rsid w:val="001301E9"/>
    <w:rsid w:val="001356EA"/>
    <w:rsid w:val="00136B10"/>
    <w:rsid w:val="00141856"/>
    <w:rsid w:val="0015412F"/>
    <w:rsid w:val="001546A9"/>
    <w:rsid w:val="00162C99"/>
    <w:rsid w:val="00163DEA"/>
    <w:rsid w:val="00172C22"/>
    <w:rsid w:val="00173529"/>
    <w:rsid w:val="001761BC"/>
    <w:rsid w:val="001801F5"/>
    <w:rsid w:val="00196E59"/>
    <w:rsid w:val="001A0188"/>
    <w:rsid w:val="001B597C"/>
    <w:rsid w:val="001B6ACF"/>
    <w:rsid w:val="001B7150"/>
    <w:rsid w:val="001C6BF2"/>
    <w:rsid w:val="001D07F1"/>
    <w:rsid w:val="001D0AA5"/>
    <w:rsid w:val="001E6B61"/>
    <w:rsid w:val="001F33D5"/>
    <w:rsid w:val="001F77C6"/>
    <w:rsid w:val="00205F0A"/>
    <w:rsid w:val="00210A41"/>
    <w:rsid w:val="0021108B"/>
    <w:rsid w:val="0021619C"/>
    <w:rsid w:val="00222567"/>
    <w:rsid w:val="002313E4"/>
    <w:rsid w:val="00237753"/>
    <w:rsid w:val="002406DD"/>
    <w:rsid w:val="00257EFE"/>
    <w:rsid w:val="00271A5C"/>
    <w:rsid w:val="00282BD2"/>
    <w:rsid w:val="002A4F59"/>
    <w:rsid w:val="002A5C11"/>
    <w:rsid w:val="002A6C4E"/>
    <w:rsid w:val="002B1DC7"/>
    <w:rsid w:val="002C40EA"/>
    <w:rsid w:val="002C4158"/>
    <w:rsid w:val="002C722A"/>
    <w:rsid w:val="002D454F"/>
    <w:rsid w:val="002E07D1"/>
    <w:rsid w:val="002E2EAE"/>
    <w:rsid w:val="002E7713"/>
    <w:rsid w:val="002F00B4"/>
    <w:rsid w:val="003017D9"/>
    <w:rsid w:val="00301F2F"/>
    <w:rsid w:val="003103DC"/>
    <w:rsid w:val="0032230A"/>
    <w:rsid w:val="00327409"/>
    <w:rsid w:val="00331268"/>
    <w:rsid w:val="0034010C"/>
    <w:rsid w:val="00342E08"/>
    <w:rsid w:val="00363094"/>
    <w:rsid w:val="0036467A"/>
    <w:rsid w:val="00385AF0"/>
    <w:rsid w:val="0038687C"/>
    <w:rsid w:val="00386A2D"/>
    <w:rsid w:val="00393D09"/>
    <w:rsid w:val="003C2154"/>
    <w:rsid w:val="003D0E34"/>
    <w:rsid w:val="003D61D6"/>
    <w:rsid w:val="003E7028"/>
    <w:rsid w:val="004112FA"/>
    <w:rsid w:val="00425E16"/>
    <w:rsid w:val="00426D74"/>
    <w:rsid w:val="004352C1"/>
    <w:rsid w:val="00443BFF"/>
    <w:rsid w:val="00445E70"/>
    <w:rsid w:val="00450666"/>
    <w:rsid w:val="00467433"/>
    <w:rsid w:val="0047599E"/>
    <w:rsid w:val="00485A59"/>
    <w:rsid w:val="004A0036"/>
    <w:rsid w:val="004A0212"/>
    <w:rsid w:val="004A6C63"/>
    <w:rsid w:val="004B4332"/>
    <w:rsid w:val="004B54E3"/>
    <w:rsid w:val="004D118E"/>
    <w:rsid w:val="004D4D49"/>
    <w:rsid w:val="004E5906"/>
    <w:rsid w:val="004F35BD"/>
    <w:rsid w:val="005154CF"/>
    <w:rsid w:val="005304D0"/>
    <w:rsid w:val="005334DA"/>
    <w:rsid w:val="00540EC2"/>
    <w:rsid w:val="005410B3"/>
    <w:rsid w:val="00542583"/>
    <w:rsid w:val="00545F41"/>
    <w:rsid w:val="00556F52"/>
    <w:rsid w:val="00567AAE"/>
    <w:rsid w:val="00587DE7"/>
    <w:rsid w:val="00587F66"/>
    <w:rsid w:val="00591C2F"/>
    <w:rsid w:val="00593F03"/>
    <w:rsid w:val="005A08B2"/>
    <w:rsid w:val="005A0CF3"/>
    <w:rsid w:val="005A282A"/>
    <w:rsid w:val="005A4BF4"/>
    <w:rsid w:val="005A73E8"/>
    <w:rsid w:val="005B2198"/>
    <w:rsid w:val="005D4B3D"/>
    <w:rsid w:val="005E13CE"/>
    <w:rsid w:val="00600113"/>
    <w:rsid w:val="00602A71"/>
    <w:rsid w:val="00602F31"/>
    <w:rsid w:val="00607658"/>
    <w:rsid w:val="006112CB"/>
    <w:rsid w:val="00613877"/>
    <w:rsid w:val="006233A0"/>
    <w:rsid w:val="006246C0"/>
    <w:rsid w:val="006268A3"/>
    <w:rsid w:val="00626F64"/>
    <w:rsid w:val="00631641"/>
    <w:rsid w:val="00634A49"/>
    <w:rsid w:val="00640801"/>
    <w:rsid w:val="006409A9"/>
    <w:rsid w:val="006622C4"/>
    <w:rsid w:val="00665136"/>
    <w:rsid w:val="00680510"/>
    <w:rsid w:val="00686F26"/>
    <w:rsid w:val="006929AE"/>
    <w:rsid w:val="00694AA3"/>
    <w:rsid w:val="00697167"/>
    <w:rsid w:val="006A0908"/>
    <w:rsid w:val="006A1D28"/>
    <w:rsid w:val="006A22F6"/>
    <w:rsid w:val="006A31EF"/>
    <w:rsid w:val="006A6B36"/>
    <w:rsid w:val="006A763D"/>
    <w:rsid w:val="006B0ADE"/>
    <w:rsid w:val="006C244C"/>
    <w:rsid w:val="006D0052"/>
    <w:rsid w:val="006D1EE5"/>
    <w:rsid w:val="006D2D5D"/>
    <w:rsid w:val="006E1305"/>
    <w:rsid w:val="006E175D"/>
    <w:rsid w:val="006E711F"/>
    <w:rsid w:val="006F7E18"/>
    <w:rsid w:val="007071B1"/>
    <w:rsid w:val="00721BD6"/>
    <w:rsid w:val="00727F1D"/>
    <w:rsid w:val="007331A5"/>
    <w:rsid w:val="00747390"/>
    <w:rsid w:val="00751B86"/>
    <w:rsid w:val="0076030A"/>
    <w:rsid w:val="00765259"/>
    <w:rsid w:val="00766995"/>
    <w:rsid w:val="00776FDD"/>
    <w:rsid w:val="00780CC1"/>
    <w:rsid w:val="007837E0"/>
    <w:rsid w:val="00783BB7"/>
    <w:rsid w:val="00785A5A"/>
    <w:rsid w:val="007939A9"/>
    <w:rsid w:val="00795EE3"/>
    <w:rsid w:val="00797044"/>
    <w:rsid w:val="007B1141"/>
    <w:rsid w:val="007B2CF8"/>
    <w:rsid w:val="007D6EA1"/>
    <w:rsid w:val="007E4BE5"/>
    <w:rsid w:val="00806121"/>
    <w:rsid w:val="0081186A"/>
    <w:rsid w:val="0081278D"/>
    <w:rsid w:val="00820F75"/>
    <w:rsid w:val="00824274"/>
    <w:rsid w:val="008254E4"/>
    <w:rsid w:val="00841566"/>
    <w:rsid w:val="00842D4C"/>
    <w:rsid w:val="00842EA2"/>
    <w:rsid w:val="00847E42"/>
    <w:rsid w:val="0085219E"/>
    <w:rsid w:val="00862213"/>
    <w:rsid w:val="008751E2"/>
    <w:rsid w:val="00877137"/>
    <w:rsid w:val="00883731"/>
    <w:rsid w:val="0088427D"/>
    <w:rsid w:val="00885325"/>
    <w:rsid w:val="00887485"/>
    <w:rsid w:val="00893A35"/>
    <w:rsid w:val="00897A54"/>
    <w:rsid w:val="008A154A"/>
    <w:rsid w:val="008A1E12"/>
    <w:rsid w:val="008B04E7"/>
    <w:rsid w:val="008B2C88"/>
    <w:rsid w:val="008B3B8E"/>
    <w:rsid w:val="008B67BD"/>
    <w:rsid w:val="008C32F5"/>
    <w:rsid w:val="008D0264"/>
    <w:rsid w:val="008D31B3"/>
    <w:rsid w:val="008E2E18"/>
    <w:rsid w:val="008E5743"/>
    <w:rsid w:val="008F60BE"/>
    <w:rsid w:val="00900004"/>
    <w:rsid w:val="00917F7C"/>
    <w:rsid w:val="0093156E"/>
    <w:rsid w:val="009410E9"/>
    <w:rsid w:val="009433BD"/>
    <w:rsid w:val="00951086"/>
    <w:rsid w:val="00951A2C"/>
    <w:rsid w:val="00954EB9"/>
    <w:rsid w:val="009612D0"/>
    <w:rsid w:val="00965C35"/>
    <w:rsid w:val="00980691"/>
    <w:rsid w:val="00980E3D"/>
    <w:rsid w:val="00990E96"/>
    <w:rsid w:val="009915C3"/>
    <w:rsid w:val="00992306"/>
    <w:rsid w:val="00995F0E"/>
    <w:rsid w:val="009A039E"/>
    <w:rsid w:val="009A44C1"/>
    <w:rsid w:val="009A6EAD"/>
    <w:rsid w:val="009B4B00"/>
    <w:rsid w:val="009B6132"/>
    <w:rsid w:val="009C1135"/>
    <w:rsid w:val="009D046E"/>
    <w:rsid w:val="009D53D7"/>
    <w:rsid w:val="009E2FEF"/>
    <w:rsid w:val="009F1879"/>
    <w:rsid w:val="009F2FB0"/>
    <w:rsid w:val="009F58DB"/>
    <w:rsid w:val="009F6938"/>
    <w:rsid w:val="00A033DD"/>
    <w:rsid w:val="00A1041A"/>
    <w:rsid w:val="00A14627"/>
    <w:rsid w:val="00A22460"/>
    <w:rsid w:val="00A23005"/>
    <w:rsid w:val="00A313FC"/>
    <w:rsid w:val="00A33BC2"/>
    <w:rsid w:val="00A347EF"/>
    <w:rsid w:val="00A361A9"/>
    <w:rsid w:val="00A41894"/>
    <w:rsid w:val="00A427A5"/>
    <w:rsid w:val="00A44870"/>
    <w:rsid w:val="00A4676B"/>
    <w:rsid w:val="00A52295"/>
    <w:rsid w:val="00A534F1"/>
    <w:rsid w:val="00A54405"/>
    <w:rsid w:val="00A632E0"/>
    <w:rsid w:val="00A677AB"/>
    <w:rsid w:val="00A704A5"/>
    <w:rsid w:val="00A70BA6"/>
    <w:rsid w:val="00A7143F"/>
    <w:rsid w:val="00A7341E"/>
    <w:rsid w:val="00A81307"/>
    <w:rsid w:val="00A82754"/>
    <w:rsid w:val="00A84943"/>
    <w:rsid w:val="00A8668C"/>
    <w:rsid w:val="00A90E4C"/>
    <w:rsid w:val="00AA265C"/>
    <w:rsid w:val="00AA31B0"/>
    <w:rsid w:val="00AB49CA"/>
    <w:rsid w:val="00AB639B"/>
    <w:rsid w:val="00AC3861"/>
    <w:rsid w:val="00AC4853"/>
    <w:rsid w:val="00AD07C8"/>
    <w:rsid w:val="00AD0F9A"/>
    <w:rsid w:val="00AF2A9A"/>
    <w:rsid w:val="00AF3353"/>
    <w:rsid w:val="00AF57F2"/>
    <w:rsid w:val="00B00E6A"/>
    <w:rsid w:val="00B03677"/>
    <w:rsid w:val="00B10B4D"/>
    <w:rsid w:val="00B115D1"/>
    <w:rsid w:val="00B2108C"/>
    <w:rsid w:val="00B259D8"/>
    <w:rsid w:val="00B44E40"/>
    <w:rsid w:val="00B47A60"/>
    <w:rsid w:val="00B551F2"/>
    <w:rsid w:val="00B664E3"/>
    <w:rsid w:val="00B81238"/>
    <w:rsid w:val="00B83A36"/>
    <w:rsid w:val="00B841A3"/>
    <w:rsid w:val="00B857D5"/>
    <w:rsid w:val="00B94FAD"/>
    <w:rsid w:val="00BB11A5"/>
    <w:rsid w:val="00BB17BA"/>
    <w:rsid w:val="00BC3790"/>
    <w:rsid w:val="00BC3805"/>
    <w:rsid w:val="00BD5DA1"/>
    <w:rsid w:val="00BE62F4"/>
    <w:rsid w:val="00BF362E"/>
    <w:rsid w:val="00C048B4"/>
    <w:rsid w:val="00C12054"/>
    <w:rsid w:val="00C23898"/>
    <w:rsid w:val="00C271E3"/>
    <w:rsid w:val="00C30153"/>
    <w:rsid w:val="00C402D0"/>
    <w:rsid w:val="00C430AA"/>
    <w:rsid w:val="00C508F5"/>
    <w:rsid w:val="00C51033"/>
    <w:rsid w:val="00C51507"/>
    <w:rsid w:val="00C52E3F"/>
    <w:rsid w:val="00C55E58"/>
    <w:rsid w:val="00C57FD9"/>
    <w:rsid w:val="00C628D2"/>
    <w:rsid w:val="00C63256"/>
    <w:rsid w:val="00C736BF"/>
    <w:rsid w:val="00C76352"/>
    <w:rsid w:val="00C802E0"/>
    <w:rsid w:val="00C8101C"/>
    <w:rsid w:val="00C843D1"/>
    <w:rsid w:val="00C95195"/>
    <w:rsid w:val="00C96675"/>
    <w:rsid w:val="00CA1E93"/>
    <w:rsid w:val="00CA489F"/>
    <w:rsid w:val="00CA66D0"/>
    <w:rsid w:val="00CB1E7D"/>
    <w:rsid w:val="00CB5A24"/>
    <w:rsid w:val="00CD587A"/>
    <w:rsid w:val="00D01562"/>
    <w:rsid w:val="00D04D9E"/>
    <w:rsid w:val="00D23713"/>
    <w:rsid w:val="00D24DB8"/>
    <w:rsid w:val="00D41AC5"/>
    <w:rsid w:val="00D47D3D"/>
    <w:rsid w:val="00D52EA2"/>
    <w:rsid w:val="00D55368"/>
    <w:rsid w:val="00D67640"/>
    <w:rsid w:val="00D73D1D"/>
    <w:rsid w:val="00D74416"/>
    <w:rsid w:val="00D762BE"/>
    <w:rsid w:val="00D820E8"/>
    <w:rsid w:val="00D82CAD"/>
    <w:rsid w:val="00DA5214"/>
    <w:rsid w:val="00DB4BAD"/>
    <w:rsid w:val="00DD0EE1"/>
    <w:rsid w:val="00DD13C3"/>
    <w:rsid w:val="00DE6783"/>
    <w:rsid w:val="00DE7F4B"/>
    <w:rsid w:val="00DF0FA5"/>
    <w:rsid w:val="00DF44B1"/>
    <w:rsid w:val="00E06A6D"/>
    <w:rsid w:val="00E1183D"/>
    <w:rsid w:val="00E37E62"/>
    <w:rsid w:val="00E411CE"/>
    <w:rsid w:val="00E43B94"/>
    <w:rsid w:val="00E52A19"/>
    <w:rsid w:val="00E7135E"/>
    <w:rsid w:val="00E74B74"/>
    <w:rsid w:val="00E85187"/>
    <w:rsid w:val="00E87FD5"/>
    <w:rsid w:val="00E92343"/>
    <w:rsid w:val="00EA3A9C"/>
    <w:rsid w:val="00EA516A"/>
    <w:rsid w:val="00EA6F65"/>
    <w:rsid w:val="00EB5E33"/>
    <w:rsid w:val="00EB77D0"/>
    <w:rsid w:val="00EC3BA1"/>
    <w:rsid w:val="00EE58F9"/>
    <w:rsid w:val="00EF7F85"/>
    <w:rsid w:val="00F03B33"/>
    <w:rsid w:val="00F04030"/>
    <w:rsid w:val="00F05CEC"/>
    <w:rsid w:val="00F07954"/>
    <w:rsid w:val="00F166BF"/>
    <w:rsid w:val="00F20CC9"/>
    <w:rsid w:val="00F30FD6"/>
    <w:rsid w:val="00F31BDF"/>
    <w:rsid w:val="00F3634E"/>
    <w:rsid w:val="00F36823"/>
    <w:rsid w:val="00F37C4C"/>
    <w:rsid w:val="00F4431F"/>
    <w:rsid w:val="00F52C76"/>
    <w:rsid w:val="00F563B3"/>
    <w:rsid w:val="00F62DF7"/>
    <w:rsid w:val="00F70F14"/>
    <w:rsid w:val="00F73F81"/>
    <w:rsid w:val="00F839DD"/>
    <w:rsid w:val="00F863E5"/>
    <w:rsid w:val="00F9079F"/>
    <w:rsid w:val="00F924C3"/>
    <w:rsid w:val="00FA086B"/>
    <w:rsid w:val="00FB4238"/>
    <w:rsid w:val="00FB43A7"/>
    <w:rsid w:val="00FC6046"/>
    <w:rsid w:val="00FD21C9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6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087170E0"/>
  <w15:chartTrackingRefBased/>
  <w15:docId w15:val="{7BD384EA-EDFB-4E54-BCF8-5DC280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9BF01-3EE1-45AB-A7AA-9C98880E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142</TotalTime>
  <Pages>1</Pages>
  <Words>457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cp:lastModifiedBy>Mariela Pastarini</cp:lastModifiedBy>
  <cp:revision>156</cp:revision>
  <cp:lastPrinted>2008-09-21T18:34:00Z</cp:lastPrinted>
  <dcterms:created xsi:type="dcterms:W3CDTF">2018-11-21T02:13:00Z</dcterms:created>
  <dcterms:modified xsi:type="dcterms:W3CDTF">2019-11-21T23:41:00Z</dcterms:modified>
</cp:coreProperties>
</file>